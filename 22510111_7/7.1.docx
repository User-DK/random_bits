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3DB7" w14:textId="77777777" w:rsidR="00557283" w:rsidRDefault="009628C9" w:rsidP="00E70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</w:t>
      </w:r>
      <w:r w:rsidR="00E700C5">
        <w:rPr>
          <w:rFonts w:ascii="Cambria" w:hAnsi="Cambria"/>
          <w:b/>
          <w:bCs/>
          <w:sz w:val="24"/>
          <w:szCs w:val="24"/>
          <w:lang w:val="en-IN"/>
        </w:rPr>
        <w:t>- T4</w:t>
      </w:r>
    </w:p>
    <w:p w14:paraId="39ED5120" w14:textId="032FCD25" w:rsidR="00311A9E" w:rsidRDefault="000A442A" w:rsidP="00E70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 w:rsidR="00E700C5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 w:rsidR="00FE64F4">
        <w:rPr>
          <w:rFonts w:ascii="Cambria" w:hAnsi="Cambria"/>
          <w:b/>
          <w:bCs/>
          <w:sz w:val="24"/>
          <w:szCs w:val="24"/>
          <w:lang w:val="en-IN"/>
        </w:rPr>
        <w:t>7</w:t>
      </w:r>
    </w:p>
    <w:p w14:paraId="604E0294" w14:textId="139CD8A4" w:rsidR="00D83D78" w:rsidRPr="00FE64F4" w:rsidRDefault="0086062B" w:rsidP="00FE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E700C5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FE64F4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 w:rsidR="00FE64F4" w:rsidRPr="00FE64F4">
        <w:rPr>
          <w:rFonts w:ascii="Cambria" w:hAnsi="Cambria"/>
          <w:b/>
          <w:bCs/>
          <w:sz w:val="24"/>
          <w:szCs w:val="24"/>
        </w:rPr>
        <w:t>Study and implementation of Express.js</w:t>
      </w:r>
    </w:p>
    <w:p w14:paraId="2BC5CC52" w14:textId="77777777" w:rsidR="00557283" w:rsidRDefault="00557283" w:rsidP="00E70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E700C5">
        <w:rPr>
          <w:rFonts w:ascii="Cambria" w:hAnsi="Cambria"/>
          <w:b/>
          <w:bCs/>
          <w:sz w:val="24"/>
          <w:szCs w:val="24"/>
          <w:lang w:val="en-IN"/>
        </w:rPr>
        <w:t xml:space="preserve"> Daivik Karbhari</w:t>
      </w:r>
    </w:p>
    <w:p w14:paraId="5E3C367C" w14:textId="77777777" w:rsidR="00557283" w:rsidRPr="008C6C57" w:rsidRDefault="00557283" w:rsidP="00E70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E700C5">
        <w:rPr>
          <w:rFonts w:ascii="Cambria" w:hAnsi="Cambria"/>
          <w:b/>
          <w:bCs/>
          <w:sz w:val="24"/>
          <w:szCs w:val="24"/>
          <w:lang w:val="en-IN"/>
        </w:rPr>
        <w:t xml:space="preserve"> 22510111</w:t>
      </w:r>
    </w:p>
    <w:p w14:paraId="470324F0" w14:textId="77777777" w:rsidR="00D83D78" w:rsidRDefault="004C65AA" w:rsidP="0093589D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</w:t>
      </w:r>
      <w:r w:rsidR="0093589D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3860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6BC91AA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</w:p>
    <w:p w14:paraId="5B2CD4D6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 </w:t>
      </w:r>
      <w:r w:rsidRPr="00FE64F4">
        <w:rPr>
          <w:rFonts w:ascii="Cambria" w:hAnsi="Cambria"/>
          <w:b/>
          <w:bCs/>
          <w:sz w:val="24"/>
          <w:szCs w:val="22"/>
        </w:rPr>
        <w:t xml:space="preserve">Problem Statement 1: Basics of Express.js </w:t>
      </w:r>
    </w:p>
    <w:p w14:paraId="2115F1A7" w14:textId="77777777" w:rsidR="007755B5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What is Express.js and how does it differ from Node.js? </w:t>
      </w:r>
    </w:p>
    <w:p w14:paraId="421782B5" w14:textId="77777777" w:rsidR="007755B5" w:rsidRPr="007755B5" w:rsidRDefault="007755B5" w:rsidP="00DE5633">
      <w:pPr>
        <w:pStyle w:val="ListParagraph"/>
        <w:numPr>
          <w:ilvl w:val="1"/>
          <w:numId w:val="17"/>
        </w:numPr>
        <w:rPr>
          <w:rFonts w:ascii="Cambria" w:hAnsi="Cambria"/>
          <w:sz w:val="24"/>
          <w:szCs w:val="22"/>
        </w:rPr>
      </w:pPr>
      <w:r w:rsidRPr="007755B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Node.js</w:t>
      </w:r>
      <w:r w:rsidRPr="007755B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runtime environment that allows you to run JavaScript on the server side. It provides the platform for running server-side JavaScript and managing things like HTTP requests, filesystem interactions, and more.</w:t>
      </w:r>
    </w:p>
    <w:p w14:paraId="40B6AD8A" w14:textId="77777777" w:rsidR="007755B5" w:rsidRPr="007755B5" w:rsidRDefault="007755B5" w:rsidP="00DE5633">
      <w:pPr>
        <w:pStyle w:val="ListParagraph"/>
        <w:numPr>
          <w:ilvl w:val="1"/>
          <w:numId w:val="17"/>
        </w:numPr>
        <w:rPr>
          <w:rFonts w:ascii="Cambria" w:hAnsi="Cambria"/>
          <w:sz w:val="24"/>
          <w:szCs w:val="22"/>
        </w:rPr>
      </w:pPr>
      <w:r w:rsidRPr="007755B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Express.js</w:t>
      </w:r>
      <w:r w:rsidRPr="007755B5">
        <w:rPr>
          <w:rFonts w:ascii="Times New Roman" w:eastAsia="Times New Roman" w:hAnsi="Times New Roman" w:cs="Times New Roman"/>
          <w:sz w:val="24"/>
          <w:szCs w:val="24"/>
          <w:lang w:bidi="hi-IN"/>
        </w:rPr>
        <w:t>, on the other hand, is a web framework built on top of Node.js that simplifies the process of building web applications and APIs. It provides higher-level abstractions like routing, middleware, request handling, and more, making it easier to create and manage HTTP servers.</w:t>
      </w:r>
    </w:p>
    <w:p w14:paraId="419EBE84" w14:textId="7FFA4F07" w:rsidR="007755B5" w:rsidRPr="007755B5" w:rsidRDefault="007755B5" w:rsidP="00DE5633">
      <w:pPr>
        <w:pStyle w:val="ListParagraph"/>
        <w:numPr>
          <w:ilvl w:val="1"/>
          <w:numId w:val="17"/>
        </w:numPr>
        <w:rPr>
          <w:rFonts w:ascii="Cambria" w:hAnsi="Cambria"/>
          <w:sz w:val="24"/>
          <w:szCs w:val="22"/>
        </w:rPr>
      </w:pPr>
      <w:r w:rsidRPr="007755B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Difference:</w:t>
      </w:r>
    </w:p>
    <w:p w14:paraId="01FFB6B5" w14:textId="77777777" w:rsidR="007755B5" w:rsidRPr="007755B5" w:rsidRDefault="007755B5" w:rsidP="00DE563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5B5">
        <w:rPr>
          <w:rFonts w:ascii="Times New Roman" w:eastAsia="Times New Roman" w:hAnsi="Times New Roman" w:cs="Times New Roman"/>
          <w:sz w:val="24"/>
          <w:szCs w:val="24"/>
          <w:lang w:bidi="hi-IN"/>
        </w:rPr>
        <w:t>Node.js is a platform, whereas Express.js is a web framework for Node.js.</w:t>
      </w:r>
    </w:p>
    <w:p w14:paraId="341BE201" w14:textId="5C390421" w:rsidR="007755B5" w:rsidRDefault="007755B5" w:rsidP="00DE563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755B5">
        <w:rPr>
          <w:rFonts w:ascii="Times New Roman" w:eastAsia="Times New Roman" w:hAnsi="Times New Roman" w:cs="Times New Roman"/>
          <w:sz w:val="24"/>
          <w:szCs w:val="24"/>
          <w:lang w:bidi="hi-IN"/>
        </w:rPr>
        <w:t>Express.js provides a simpler API to handle routing, request/response cycles, and middleware compared to writing plain Node.js applications</w:t>
      </w:r>
    </w:p>
    <w:p w14:paraId="27C03344" w14:textId="77777777" w:rsidR="00DE5633" w:rsidRPr="00DE5633" w:rsidRDefault="00DE5633" w:rsidP="00DE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42069DC" w14:textId="728CD741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How do you create a simple Express.js server? </w:t>
      </w:r>
    </w:p>
    <w:p w14:paraId="1E7BE20E" w14:textId="62C67228" w:rsidR="00DE5633" w:rsidRDefault="00DE5633" w:rsidP="00DE5633">
      <w:pPr>
        <w:ind w:left="720"/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</w:rPr>
        <w:t>Code:</w:t>
      </w:r>
    </w:p>
    <w:p w14:paraId="5A240074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DE56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express </w:t>
      </w:r>
      <w:r w:rsidRPr="00DE5633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r w:rsidRPr="00DE5633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require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DE5633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'express'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323238C2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4BB8436B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DE56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app </w:t>
      </w:r>
      <w:r w:rsidRPr="00DE5633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proofErr w:type="gramStart"/>
      <w:r w:rsidRPr="00DE5633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express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76FF2AA6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361406C9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DE5633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DE5633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'/'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DE5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DE5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DE56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395516D3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DE5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DE5633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DE5633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'Hello World'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10597346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52A7F701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10BBD282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DE5633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listen</w:t>
      </w:r>
      <w:proofErr w:type="spellEnd"/>
      <w:proofErr w:type="gramEnd"/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DE5633">
        <w:rPr>
          <w:rFonts w:ascii="Consolas" w:eastAsia="Times New Roman" w:hAnsi="Consolas" w:cs="Times New Roman"/>
          <w:color w:val="AE81FF"/>
          <w:sz w:val="21"/>
          <w:szCs w:val="21"/>
          <w:lang w:bidi="hi-IN"/>
        </w:rPr>
        <w:t>3000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() </w:t>
      </w:r>
      <w:r w:rsidRPr="00DE56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10878358" w14:textId="77777777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gramStart"/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console.</w:t>
      </w:r>
      <w:r w:rsidRPr="00DE5633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log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DE5633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'Server running on http://localhost:3000'</w:t>
      </w: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11A9F2AE" w14:textId="37D9B5AA" w:rsidR="00DE5633" w:rsidRPr="00DE5633" w:rsidRDefault="00DE5633" w:rsidP="00DE5633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DE5633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5B499CAE" w14:textId="77777777" w:rsidR="00DE5633" w:rsidRPr="00DE5633" w:rsidRDefault="00DE5633" w:rsidP="00DE5633">
      <w:pPr>
        <w:ind w:left="720"/>
        <w:rPr>
          <w:rFonts w:ascii="Cambria" w:hAnsi="Cambria"/>
          <w:sz w:val="24"/>
          <w:szCs w:val="22"/>
        </w:rPr>
      </w:pPr>
      <w:r w:rsidRPr="00DE5633">
        <w:rPr>
          <w:rFonts w:ascii="Cambria" w:hAnsi="Cambria"/>
          <w:sz w:val="24"/>
          <w:szCs w:val="22"/>
        </w:rPr>
        <w:t>In this code:</w:t>
      </w:r>
    </w:p>
    <w:p w14:paraId="320CB779" w14:textId="77777777" w:rsidR="00DE5633" w:rsidRPr="00DE5633" w:rsidRDefault="00DE5633" w:rsidP="00DE5633">
      <w:pPr>
        <w:numPr>
          <w:ilvl w:val="0"/>
          <w:numId w:val="18"/>
        </w:numPr>
        <w:rPr>
          <w:rFonts w:ascii="Cambria" w:hAnsi="Cambria"/>
          <w:sz w:val="24"/>
          <w:szCs w:val="22"/>
        </w:rPr>
      </w:pPr>
      <w:r w:rsidRPr="00DE5633">
        <w:rPr>
          <w:rFonts w:ascii="Cambria" w:hAnsi="Cambria"/>
          <w:sz w:val="24"/>
          <w:szCs w:val="22"/>
        </w:rPr>
        <w:lastRenderedPageBreak/>
        <w:t>We initialize an Express application.</w:t>
      </w:r>
    </w:p>
    <w:p w14:paraId="2CE764E4" w14:textId="77777777" w:rsidR="00DE5633" w:rsidRPr="00DE5633" w:rsidRDefault="00DE5633" w:rsidP="00DE5633">
      <w:pPr>
        <w:numPr>
          <w:ilvl w:val="0"/>
          <w:numId w:val="18"/>
        </w:numPr>
        <w:rPr>
          <w:rFonts w:ascii="Cambria" w:hAnsi="Cambria"/>
          <w:sz w:val="24"/>
          <w:szCs w:val="22"/>
        </w:rPr>
      </w:pPr>
      <w:r w:rsidRPr="00DE5633">
        <w:rPr>
          <w:rFonts w:ascii="Cambria" w:hAnsi="Cambria"/>
          <w:sz w:val="24"/>
          <w:szCs w:val="22"/>
        </w:rPr>
        <w:t>Define a route that responds with "Hello World" when a GET request is made to the root (/).</w:t>
      </w:r>
    </w:p>
    <w:p w14:paraId="441640B1" w14:textId="77777777" w:rsidR="00DE5633" w:rsidRPr="00DE5633" w:rsidRDefault="00DE5633" w:rsidP="00DE5633">
      <w:pPr>
        <w:numPr>
          <w:ilvl w:val="0"/>
          <w:numId w:val="18"/>
        </w:numPr>
        <w:rPr>
          <w:rFonts w:ascii="Cambria" w:hAnsi="Cambria"/>
          <w:sz w:val="24"/>
          <w:szCs w:val="22"/>
        </w:rPr>
      </w:pPr>
      <w:r w:rsidRPr="00DE5633">
        <w:rPr>
          <w:rFonts w:ascii="Cambria" w:hAnsi="Cambria"/>
          <w:sz w:val="24"/>
          <w:szCs w:val="22"/>
        </w:rPr>
        <w:t>Start the server on port 3000.</w:t>
      </w:r>
    </w:p>
    <w:p w14:paraId="5EE27B4E" w14:textId="77777777" w:rsidR="00DE5633" w:rsidRPr="00DE5633" w:rsidRDefault="00DE5633" w:rsidP="00DE5633">
      <w:pPr>
        <w:ind w:left="720"/>
        <w:rPr>
          <w:rFonts w:ascii="Cambria" w:hAnsi="Cambria"/>
          <w:sz w:val="24"/>
          <w:szCs w:val="22"/>
        </w:rPr>
      </w:pPr>
    </w:p>
    <w:p w14:paraId="6A89D02C" w14:textId="2312FEA2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Explain the concept of routing in Express.js. How do you define routes? </w:t>
      </w:r>
    </w:p>
    <w:p w14:paraId="3C5B5C50" w14:textId="77777777" w:rsidR="002C39C8" w:rsidRDefault="00DE5633" w:rsidP="002C39C8">
      <w:pPr>
        <w:pStyle w:val="ListParagraph"/>
        <w:rPr>
          <w:rFonts w:ascii="Cambria" w:hAnsi="Cambria"/>
          <w:sz w:val="24"/>
          <w:szCs w:val="22"/>
        </w:rPr>
      </w:pPr>
      <w:r w:rsidRPr="00DE5633">
        <w:rPr>
          <w:rFonts w:ascii="Cambria" w:hAnsi="Cambria"/>
          <w:b/>
          <w:bCs/>
          <w:sz w:val="24"/>
          <w:szCs w:val="22"/>
        </w:rPr>
        <w:t>Routing</w:t>
      </w:r>
      <w:r w:rsidRPr="00DE5633">
        <w:rPr>
          <w:rFonts w:ascii="Cambria" w:hAnsi="Cambria"/>
          <w:sz w:val="24"/>
          <w:szCs w:val="22"/>
        </w:rPr>
        <w:t xml:space="preserve"> in Express.js refers to defining endpoints (URLs) that a server responds to. A route consists of:</w:t>
      </w:r>
    </w:p>
    <w:p w14:paraId="045FFF81" w14:textId="77777777" w:rsidR="002C39C8" w:rsidRDefault="00DE5633" w:rsidP="002C39C8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The HTTP method (GET, POST, PUT, DELETE, etc.)</w:t>
      </w:r>
    </w:p>
    <w:p w14:paraId="0F48E489" w14:textId="77777777" w:rsidR="002C39C8" w:rsidRDefault="00DE5633" w:rsidP="002C39C8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The path (URL endpoint)</w:t>
      </w:r>
    </w:p>
    <w:p w14:paraId="2751B244" w14:textId="4068CB37" w:rsidR="00DE5633" w:rsidRPr="002C39C8" w:rsidRDefault="00DE5633" w:rsidP="002C39C8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A callback function that executes when a request is made to the defined route.</w:t>
      </w:r>
    </w:p>
    <w:p w14:paraId="6B522461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'/'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C3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494A85FD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'Hello World'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4B03125A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4FE3DF8F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0735B110" w14:textId="77777777" w:rsidR="00DE5633" w:rsidRPr="00FE64F4" w:rsidRDefault="00DE5633" w:rsidP="00DE5633">
      <w:pPr>
        <w:pStyle w:val="ListParagraph"/>
        <w:rPr>
          <w:rFonts w:ascii="Cambria" w:hAnsi="Cambria"/>
          <w:sz w:val="24"/>
          <w:szCs w:val="22"/>
        </w:rPr>
      </w:pPr>
    </w:p>
    <w:p w14:paraId="44040B1D" w14:textId="0B8009BA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What is middleware in Express.js, and how does it work? </w:t>
      </w:r>
    </w:p>
    <w:p w14:paraId="59143BC7" w14:textId="77777777" w:rsidR="002C39C8" w:rsidRPr="002C39C8" w:rsidRDefault="002C39C8" w:rsidP="002C39C8">
      <w:pPr>
        <w:pStyle w:val="ListParagraph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b/>
          <w:bCs/>
          <w:sz w:val="24"/>
          <w:szCs w:val="22"/>
        </w:rPr>
        <w:t>Middleware</w:t>
      </w:r>
      <w:r w:rsidRPr="002C39C8">
        <w:rPr>
          <w:rFonts w:ascii="Cambria" w:hAnsi="Cambria"/>
          <w:sz w:val="24"/>
          <w:szCs w:val="22"/>
        </w:rPr>
        <w:t xml:space="preserve"> functions are functions that execute during the lifecycle of an Express request. Middleware functions can:</w:t>
      </w:r>
    </w:p>
    <w:p w14:paraId="784621A6" w14:textId="77777777" w:rsidR="002C39C8" w:rsidRPr="002C39C8" w:rsidRDefault="002C39C8" w:rsidP="002C39C8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Execute code</w:t>
      </w:r>
    </w:p>
    <w:p w14:paraId="3585CDC6" w14:textId="77777777" w:rsidR="002C39C8" w:rsidRPr="002C39C8" w:rsidRDefault="002C39C8" w:rsidP="002C39C8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Make changes to the request and response objects (req, res)</w:t>
      </w:r>
    </w:p>
    <w:p w14:paraId="6933F121" w14:textId="77777777" w:rsidR="002C39C8" w:rsidRPr="002C39C8" w:rsidRDefault="002C39C8" w:rsidP="002C39C8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End the request-response cycle</w:t>
      </w:r>
    </w:p>
    <w:p w14:paraId="08B674C7" w14:textId="77777777" w:rsidR="002C39C8" w:rsidRPr="002C39C8" w:rsidRDefault="002C39C8" w:rsidP="002C39C8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Call the next middleware function in the stack</w:t>
      </w:r>
    </w:p>
    <w:p w14:paraId="5AAABE73" w14:textId="77777777" w:rsidR="002C39C8" w:rsidRPr="002C39C8" w:rsidRDefault="002C39C8" w:rsidP="002C39C8">
      <w:pPr>
        <w:pStyle w:val="ListParagraph"/>
        <w:ind w:left="1080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Middleware is commonly used for tasks like logging, authentication, parsing request bodies, error handling, etc.</w:t>
      </w:r>
    </w:p>
    <w:p w14:paraId="6359188B" w14:textId="77777777" w:rsidR="002C39C8" w:rsidRDefault="002C39C8" w:rsidP="002C39C8">
      <w:pPr>
        <w:pStyle w:val="ListParagraph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Example of logging middleware:</w:t>
      </w:r>
    </w:p>
    <w:p w14:paraId="33832EC3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use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next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C3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4AA5B785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  console.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log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`</w:t>
      </w:r>
      <w:r w:rsidRPr="002C39C8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${</w:t>
      </w:r>
      <w:proofErr w:type="spellStart"/>
      <w:proofErr w:type="gramStart"/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.method</w:t>
      </w:r>
      <w:proofErr w:type="spellEnd"/>
      <w:proofErr w:type="gramEnd"/>
      <w:r w:rsidRPr="002C39C8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}</w:t>
      </w:r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 xml:space="preserve"> </w:t>
      </w:r>
      <w:r w:rsidRPr="002C39C8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${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.url</w:t>
      </w:r>
      <w:r w:rsidRPr="002C39C8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}</w:t>
      </w:r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`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527E4A7F" w14:textId="216CC59B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someFunction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13AB5F31" w14:textId="3508D77C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373D2FA9" w14:textId="77777777" w:rsidR="002C39C8" w:rsidRPr="00FE64F4" w:rsidRDefault="002C39C8" w:rsidP="002C39C8">
      <w:pPr>
        <w:pStyle w:val="ListParagraph"/>
        <w:rPr>
          <w:rFonts w:ascii="Cambria" w:hAnsi="Cambria"/>
          <w:sz w:val="24"/>
          <w:szCs w:val="22"/>
        </w:rPr>
      </w:pPr>
    </w:p>
    <w:p w14:paraId="6A2B3D49" w14:textId="0F4FF681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How do you create and use custom middleware in an Express.js application? </w:t>
      </w:r>
    </w:p>
    <w:p w14:paraId="38A74BFC" w14:textId="77777777" w:rsidR="002C39C8" w:rsidRDefault="002C39C8" w:rsidP="002C39C8">
      <w:pPr>
        <w:pStyle w:val="NormalWeb"/>
        <w:numPr>
          <w:ilvl w:val="0"/>
          <w:numId w:val="22"/>
        </w:numPr>
      </w:pPr>
      <w:r>
        <w:t xml:space="preserve">To create custom middleware, you define a function that accepts </w:t>
      </w:r>
      <w:r>
        <w:rPr>
          <w:rStyle w:val="HTMLCode"/>
        </w:rPr>
        <w:t>req</w:t>
      </w:r>
      <w:r>
        <w:t xml:space="preserve">, </w:t>
      </w:r>
      <w:r>
        <w:rPr>
          <w:rStyle w:val="HTMLCode"/>
        </w:rPr>
        <w:t>res</w:t>
      </w:r>
      <w:r>
        <w:t xml:space="preserve">, and </w:t>
      </w:r>
      <w:r>
        <w:rPr>
          <w:rStyle w:val="HTMLCode"/>
        </w:rPr>
        <w:t>next</w:t>
      </w:r>
      <w:r>
        <w:t xml:space="preserve"> as arguments and either handles the request/response or passes control to the next middleware.</w:t>
      </w:r>
    </w:p>
    <w:p w14:paraId="051AE29C" w14:textId="77777777" w:rsidR="002C39C8" w:rsidRDefault="002C39C8" w:rsidP="002C39C8">
      <w:pPr>
        <w:pStyle w:val="NormalWeb"/>
        <w:numPr>
          <w:ilvl w:val="0"/>
          <w:numId w:val="22"/>
        </w:numPr>
      </w:pPr>
      <w:r>
        <w:t>Example of custom middleware:</w:t>
      </w:r>
    </w:p>
    <w:p w14:paraId="36260539" w14:textId="77777777" w:rsidR="002C39C8" w:rsidRPr="002C39C8" w:rsidRDefault="002C39C8" w:rsidP="002C39C8">
      <w:pPr>
        <w:pStyle w:val="ListParagraph"/>
        <w:numPr>
          <w:ilvl w:val="0"/>
          <w:numId w:val="2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proofErr w:type="spellStart"/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customMiddleware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r w:rsidRPr="002C39C8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(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next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C3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6BA327C2" w14:textId="77777777" w:rsidR="002C39C8" w:rsidRPr="002C39C8" w:rsidRDefault="002C39C8" w:rsidP="002C39C8">
      <w:pPr>
        <w:pStyle w:val="ListParagraph"/>
        <w:numPr>
          <w:ilvl w:val="0"/>
          <w:numId w:val="2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console.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log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'Custom Middleware'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6D392553" w14:textId="77777777" w:rsidR="002C39C8" w:rsidRPr="002C39C8" w:rsidRDefault="002C39C8" w:rsidP="002C39C8">
      <w:pPr>
        <w:pStyle w:val="ListParagraph"/>
        <w:numPr>
          <w:ilvl w:val="0"/>
          <w:numId w:val="2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lastRenderedPageBreak/>
        <w:t xml:space="preserve">  </w:t>
      </w:r>
      <w:proofErr w:type="gramStart"/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next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4459D810" w14:textId="77777777" w:rsidR="002C39C8" w:rsidRPr="002C39C8" w:rsidRDefault="002C39C8" w:rsidP="002C39C8">
      <w:pPr>
        <w:pStyle w:val="ListParagraph"/>
        <w:numPr>
          <w:ilvl w:val="0"/>
          <w:numId w:val="2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};</w:t>
      </w:r>
    </w:p>
    <w:p w14:paraId="45C2C1D7" w14:textId="77777777" w:rsidR="002C39C8" w:rsidRPr="002C39C8" w:rsidRDefault="002C39C8" w:rsidP="002C39C8">
      <w:pPr>
        <w:pStyle w:val="ListParagraph"/>
        <w:numPr>
          <w:ilvl w:val="0"/>
          <w:numId w:val="2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5B9341C0" w14:textId="77777777" w:rsidR="002C39C8" w:rsidRPr="002C39C8" w:rsidRDefault="002C39C8" w:rsidP="002C39C8">
      <w:pPr>
        <w:pStyle w:val="ListParagraph"/>
        <w:numPr>
          <w:ilvl w:val="0"/>
          <w:numId w:val="2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use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spellStart"/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customMiddleware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3B4E4B20" w14:textId="77777777" w:rsidR="002C39C8" w:rsidRPr="002C39C8" w:rsidRDefault="002C39C8" w:rsidP="002C39C8">
      <w:pPr>
        <w:pStyle w:val="ListParagraph"/>
        <w:numPr>
          <w:ilvl w:val="0"/>
          <w:numId w:val="2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2AD0C0DD" w14:textId="77777777" w:rsidR="002C39C8" w:rsidRDefault="002C39C8" w:rsidP="002C39C8">
      <w:pPr>
        <w:pStyle w:val="NormalWeb"/>
        <w:numPr>
          <w:ilvl w:val="0"/>
          <w:numId w:val="22"/>
        </w:numPr>
      </w:pPr>
    </w:p>
    <w:p w14:paraId="33128137" w14:textId="77777777" w:rsidR="002C39C8" w:rsidRPr="00FE64F4" w:rsidRDefault="002C39C8" w:rsidP="002C39C8">
      <w:pPr>
        <w:pStyle w:val="ListParagraph"/>
        <w:rPr>
          <w:rFonts w:ascii="Cambria" w:hAnsi="Cambria"/>
          <w:sz w:val="24"/>
          <w:szCs w:val="22"/>
        </w:rPr>
      </w:pPr>
    </w:p>
    <w:p w14:paraId="17DB0CFD" w14:textId="508F1B0D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What is the difference between application-level middleware and router-level middleware? </w:t>
      </w:r>
    </w:p>
    <w:p w14:paraId="2BD511EA" w14:textId="77777777" w:rsidR="002C39C8" w:rsidRDefault="002C39C8" w:rsidP="002C39C8">
      <w:pPr>
        <w:pStyle w:val="NormalWeb"/>
        <w:numPr>
          <w:ilvl w:val="1"/>
          <w:numId w:val="15"/>
        </w:numPr>
      </w:pPr>
      <w:r>
        <w:rPr>
          <w:rStyle w:val="Strong"/>
        </w:rPr>
        <w:t>Application-level middleware</w:t>
      </w:r>
      <w:r>
        <w:t xml:space="preserve"> applies to the entire application, regardless of the specific route.</w:t>
      </w:r>
    </w:p>
    <w:p w14:paraId="281CF981" w14:textId="77777777" w:rsidR="002C39C8" w:rsidRDefault="002C39C8" w:rsidP="002C39C8">
      <w:pPr>
        <w:pStyle w:val="NormalWeb"/>
        <w:ind w:left="1440"/>
      </w:pPr>
      <w:r>
        <w:t>Example:</w:t>
      </w:r>
    </w:p>
    <w:p w14:paraId="178DB2C9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32107A8C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88846F"/>
          <w:sz w:val="21"/>
          <w:szCs w:val="21"/>
          <w:lang w:bidi="hi-IN"/>
        </w:rPr>
        <w:t>//</w:t>
      </w:r>
      <w:proofErr w:type="gramStart"/>
      <w:r w:rsidRPr="002C39C8">
        <w:rPr>
          <w:rFonts w:ascii="Consolas" w:eastAsia="Times New Roman" w:hAnsi="Consolas" w:cs="Times New Roman"/>
          <w:color w:val="88846F"/>
          <w:sz w:val="21"/>
          <w:szCs w:val="21"/>
          <w:lang w:bidi="hi-IN"/>
        </w:rPr>
        <w:t>application level</w:t>
      </w:r>
      <w:proofErr w:type="gramEnd"/>
      <w:r w:rsidRPr="002C39C8">
        <w:rPr>
          <w:rFonts w:ascii="Consolas" w:eastAsia="Times New Roman" w:hAnsi="Consolas" w:cs="Times New Roman"/>
          <w:color w:val="88846F"/>
          <w:sz w:val="21"/>
          <w:szCs w:val="21"/>
          <w:lang w:bidi="hi-IN"/>
        </w:rPr>
        <w:t xml:space="preserve"> middleware</w:t>
      </w:r>
    </w:p>
    <w:p w14:paraId="3D3A292C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use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next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C3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7B4A4E6E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console.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log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'Application-level middleware'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6CAFBCCE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gramStart"/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next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2CEB2BF0" w14:textId="77777777" w:rsid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026C9150" w14:textId="77777777" w:rsid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CEF94A7" w14:textId="77777777" w:rsid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2AC28496" w14:textId="40C8116A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bidi="hi-IN"/>
        </w:rPr>
        <w:t>Router-level middleware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applies to specific route handlers or routers.</w:t>
      </w:r>
    </w:p>
    <w:p w14:paraId="55016ED4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1FC79F1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88846F"/>
          <w:sz w:val="21"/>
          <w:szCs w:val="21"/>
          <w:lang w:bidi="hi-IN"/>
        </w:rPr>
        <w:t>// router level middleware</w:t>
      </w:r>
    </w:p>
    <w:p w14:paraId="7DDF0F74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160CD8C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router </w:t>
      </w:r>
      <w:r w:rsidRPr="002C39C8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proofErr w:type="spellStart"/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express.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Router</w:t>
      </w:r>
      <w:proofErr w:type="spellEnd"/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();</w:t>
      </w:r>
    </w:p>
    <w:p w14:paraId="29BA702B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06DE248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router.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use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C3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next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C3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428EDAFE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console.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log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'Router-level middleware'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7D741F68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gramStart"/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next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6AE5D084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0D7D3BFC" w14:textId="77777777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2812BB6" w14:textId="77E0A0C5" w:rsidR="002C39C8" w:rsidRPr="002C39C8" w:rsidRDefault="002C39C8" w:rsidP="002C3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C39C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use</w:t>
      </w:r>
      <w:proofErr w:type="spellEnd"/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</w:t>
      </w:r>
      <w:proofErr w:type="spellStart"/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api</w:t>
      </w:r>
      <w:proofErr w:type="spellEnd"/>
      <w:r w:rsidRPr="002C39C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</w:t>
      </w:r>
      <w:r w:rsidRPr="002C39C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router);</w:t>
      </w:r>
    </w:p>
    <w:p w14:paraId="6CE2F6D6" w14:textId="77777777" w:rsidR="002C39C8" w:rsidRPr="00FE64F4" w:rsidRDefault="002C39C8" w:rsidP="002C39C8">
      <w:pPr>
        <w:pStyle w:val="ListParagraph"/>
        <w:rPr>
          <w:rFonts w:ascii="Cambria" w:hAnsi="Cambria"/>
          <w:sz w:val="24"/>
          <w:szCs w:val="22"/>
        </w:rPr>
      </w:pPr>
    </w:p>
    <w:p w14:paraId="498DF5DD" w14:textId="2F12A99B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What are req and res in Express.js? Give examples of common properties and methods associated with each. </w:t>
      </w:r>
    </w:p>
    <w:p w14:paraId="522C1833" w14:textId="77777777" w:rsidR="002C39C8" w:rsidRPr="002C39C8" w:rsidRDefault="002C39C8" w:rsidP="002C39C8">
      <w:pPr>
        <w:pStyle w:val="ListParagraph"/>
        <w:ind w:left="1440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req (Request): Represents the incoming request. Contains details like URL, query parameters, headers, body, etc.</w:t>
      </w:r>
    </w:p>
    <w:p w14:paraId="00A94B5A" w14:textId="77777777" w:rsidR="002C39C8" w:rsidRPr="002C39C8" w:rsidRDefault="002C39C8" w:rsidP="002C39C8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rFonts w:ascii="Cambria" w:hAnsi="Cambria"/>
          <w:sz w:val="24"/>
          <w:szCs w:val="22"/>
        </w:rPr>
      </w:pPr>
      <w:r w:rsidRPr="002C39C8">
        <w:rPr>
          <w:rFonts w:ascii="Cambria" w:hAnsi="Cambria"/>
          <w:sz w:val="24"/>
          <w:szCs w:val="22"/>
        </w:rPr>
        <w:t>Common properties:</w:t>
      </w:r>
    </w:p>
    <w:p w14:paraId="79BC619B" w14:textId="77777777" w:rsidR="002C39C8" w:rsidRPr="002C39C8" w:rsidRDefault="002C39C8" w:rsidP="002C39C8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2160"/>
        <w:rPr>
          <w:rFonts w:ascii="Cambria" w:hAnsi="Cambria"/>
          <w:sz w:val="24"/>
          <w:szCs w:val="22"/>
        </w:rPr>
      </w:pPr>
      <w:proofErr w:type="spellStart"/>
      <w:proofErr w:type="gramStart"/>
      <w:r w:rsidRPr="002C39C8">
        <w:rPr>
          <w:rFonts w:ascii="Cambria" w:hAnsi="Cambria"/>
          <w:sz w:val="24"/>
          <w:szCs w:val="22"/>
        </w:rPr>
        <w:t>req.params</w:t>
      </w:r>
      <w:proofErr w:type="spellEnd"/>
      <w:proofErr w:type="gramEnd"/>
      <w:r w:rsidRPr="002C39C8">
        <w:rPr>
          <w:rFonts w:ascii="Cambria" w:hAnsi="Cambria"/>
          <w:sz w:val="24"/>
          <w:szCs w:val="22"/>
        </w:rPr>
        <w:t>: Route parameters (e.g., /user/:id)</w:t>
      </w:r>
    </w:p>
    <w:p w14:paraId="4AF97411" w14:textId="77777777" w:rsidR="002C39C8" w:rsidRPr="002C39C8" w:rsidRDefault="002C39C8" w:rsidP="002C39C8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2160"/>
        <w:rPr>
          <w:rFonts w:ascii="Cambria" w:hAnsi="Cambria"/>
          <w:sz w:val="24"/>
          <w:szCs w:val="22"/>
        </w:rPr>
      </w:pPr>
      <w:proofErr w:type="spellStart"/>
      <w:proofErr w:type="gramStart"/>
      <w:r w:rsidRPr="002C39C8">
        <w:rPr>
          <w:rFonts w:ascii="Cambria" w:hAnsi="Cambria"/>
          <w:sz w:val="24"/>
          <w:szCs w:val="22"/>
        </w:rPr>
        <w:t>req.query</w:t>
      </w:r>
      <w:proofErr w:type="spellEnd"/>
      <w:proofErr w:type="gramEnd"/>
      <w:r w:rsidRPr="002C39C8">
        <w:rPr>
          <w:rFonts w:ascii="Cambria" w:hAnsi="Cambria"/>
          <w:sz w:val="24"/>
          <w:szCs w:val="22"/>
        </w:rPr>
        <w:t>: Query parameters (e.g., /</w:t>
      </w:r>
      <w:proofErr w:type="spellStart"/>
      <w:r w:rsidRPr="002C39C8">
        <w:rPr>
          <w:rFonts w:ascii="Cambria" w:hAnsi="Cambria"/>
          <w:sz w:val="24"/>
          <w:szCs w:val="22"/>
        </w:rPr>
        <w:t>search?term</w:t>
      </w:r>
      <w:proofErr w:type="spellEnd"/>
      <w:r w:rsidRPr="002C39C8">
        <w:rPr>
          <w:rFonts w:ascii="Cambria" w:hAnsi="Cambria"/>
          <w:sz w:val="24"/>
          <w:szCs w:val="22"/>
        </w:rPr>
        <w:t>=</w:t>
      </w:r>
      <w:proofErr w:type="spellStart"/>
      <w:r w:rsidRPr="002C39C8">
        <w:rPr>
          <w:rFonts w:ascii="Cambria" w:hAnsi="Cambria"/>
          <w:sz w:val="24"/>
          <w:szCs w:val="22"/>
        </w:rPr>
        <w:t>abc</w:t>
      </w:r>
      <w:proofErr w:type="spellEnd"/>
      <w:r w:rsidRPr="002C39C8">
        <w:rPr>
          <w:rFonts w:ascii="Cambria" w:hAnsi="Cambria"/>
          <w:sz w:val="24"/>
          <w:szCs w:val="22"/>
        </w:rPr>
        <w:t>)</w:t>
      </w:r>
    </w:p>
    <w:p w14:paraId="5EE67FD3" w14:textId="77777777" w:rsidR="002C39C8" w:rsidRDefault="002C39C8" w:rsidP="002C39C8">
      <w:pPr>
        <w:pStyle w:val="ListParagraph"/>
        <w:numPr>
          <w:ilvl w:val="1"/>
          <w:numId w:val="23"/>
        </w:numPr>
        <w:tabs>
          <w:tab w:val="clear" w:pos="1440"/>
          <w:tab w:val="num" w:pos="2160"/>
        </w:tabs>
        <w:ind w:left="2160"/>
        <w:rPr>
          <w:rFonts w:ascii="Cambria" w:hAnsi="Cambria"/>
          <w:sz w:val="24"/>
          <w:szCs w:val="22"/>
        </w:rPr>
      </w:pPr>
      <w:proofErr w:type="spellStart"/>
      <w:proofErr w:type="gramStart"/>
      <w:r w:rsidRPr="002C39C8">
        <w:rPr>
          <w:rFonts w:ascii="Cambria" w:hAnsi="Cambria"/>
          <w:sz w:val="24"/>
          <w:szCs w:val="22"/>
        </w:rPr>
        <w:lastRenderedPageBreak/>
        <w:t>req.body</w:t>
      </w:r>
      <w:proofErr w:type="spellEnd"/>
      <w:proofErr w:type="gramEnd"/>
      <w:r w:rsidRPr="002C39C8">
        <w:rPr>
          <w:rFonts w:ascii="Cambria" w:hAnsi="Cambria"/>
          <w:sz w:val="24"/>
          <w:szCs w:val="22"/>
        </w:rPr>
        <w:t xml:space="preserve">: The body of a POST request (if body parsing middleware like </w:t>
      </w:r>
      <w:proofErr w:type="spellStart"/>
      <w:r w:rsidRPr="002C39C8">
        <w:rPr>
          <w:rFonts w:ascii="Cambria" w:hAnsi="Cambria"/>
          <w:sz w:val="24"/>
          <w:szCs w:val="22"/>
        </w:rPr>
        <w:t>express.json</w:t>
      </w:r>
      <w:proofErr w:type="spellEnd"/>
      <w:r w:rsidRPr="002C39C8">
        <w:rPr>
          <w:rFonts w:ascii="Cambria" w:hAnsi="Cambria"/>
          <w:sz w:val="24"/>
          <w:szCs w:val="22"/>
        </w:rPr>
        <w:t>() is used)</w:t>
      </w:r>
    </w:p>
    <w:p w14:paraId="6C76B2B1" w14:textId="77777777" w:rsidR="00250B7B" w:rsidRPr="00250B7B" w:rsidRDefault="00250B7B" w:rsidP="00250B7B">
      <w:pPr>
        <w:rPr>
          <w:rFonts w:ascii="Cambria" w:hAnsi="Cambria"/>
          <w:sz w:val="24"/>
          <w:szCs w:val="22"/>
        </w:rPr>
      </w:pPr>
      <w:r w:rsidRPr="00250B7B">
        <w:rPr>
          <w:rFonts w:ascii="Cambria" w:hAnsi="Cambria"/>
          <w:sz w:val="24"/>
          <w:szCs w:val="22"/>
        </w:rPr>
        <w:t>res (Response): Represents the outgoing response. Contains methods to send data back to the client.</w:t>
      </w:r>
    </w:p>
    <w:p w14:paraId="20B217C7" w14:textId="77777777" w:rsidR="00250B7B" w:rsidRPr="00250B7B" w:rsidRDefault="00250B7B" w:rsidP="00250B7B">
      <w:pPr>
        <w:numPr>
          <w:ilvl w:val="0"/>
          <w:numId w:val="25"/>
        </w:numPr>
        <w:rPr>
          <w:rFonts w:ascii="Cambria" w:hAnsi="Cambria"/>
          <w:sz w:val="24"/>
          <w:szCs w:val="22"/>
        </w:rPr>
      </w:pPr>
      <w:r w:rsidRPr="00250B7B">
        <w:rPr>
          <w:rFonts w:ascii="Cambria" w:hAnsi="Cambria"/>
          <w:sz w:val="24"/>
          <w:szCs w:val="22"/>
        </w:rPr>
        <w:t>Common methods:</w:t>
      </w:r>
    </w:p>
    <w:p w14:paraId="6B470149" w14:textId="77777777" w:rsidR="00250B7B" w:rsidRPr="00250B7B" w:rsidRDefault="00250B7B" w:rsidP="00250B7B">
      <w:pPr>
        <w:numPr>
          <w:ilvl w:val="1"/>
          <w:numId w:val="25"/>
        </w:numPr>
        <w:rPr>
          <w:rFonts w:ascii="Cambria" w:hAnsi="Cambria"/>
          <w:sz w:val="24"/>
          <w:szCs w:val="22"/>
        </w:rPr>
      </w:pPr>
      <w:proofErr w:type="spellStart"/>
      <w:proofErr w:type="gramStart"/>
      <w:r w:rsidRPr="00250B7B">
        <w:rPr>
          <w:rFonts w:ascii="Cambria" w:hAnsi="Cambria"/>
          <w:sz w:val="24"/>
          <w:szCs w:val="22"/>
        </w:rPr>
        <w:t>res.send</w:t>
      </w:r>
      <w:proofErr w:type="spellEnd"/>
      <w:proofErr w:type="gramEnd"/>
      <w:r w:rsidRPr="00250B7B">
        <w:rPr>
          <w:rFonts w:ascii="Cambria" w:hAnsi="Cambria"/>
          <w:sz w:val="24"/>
          <w:szCs w:val="22"/>
        </w:rPr>
        <w:t>(): Send a response body.</w:t>
      </w:r>
    </w:p>
    <w:p w14:paraId="1E093F1D" w14:textId="77777777" w:rsidR="00250B7B" w:rsidRPr="00250B7B" w:rsidRDefault="00250B7B" w:rsidP="00250B7B">
      <w:pPr>
        <w:numPr>
          <w:ilvl w:val="1"/>
          <w:numId w:val="25"/>
        </w:numPr>
        <w:rPr>
          <w:rFonts w:ascii="Cambria" w:hAnsi="Cambria"/>
          <w:sz w:val="24"/>
          <w:szCs w:val="22"/>
        </w:rPr>
      </w:pPr>
      <w:proofErr w:type="spellStart"/>
      <w:proofErr w:type="gramStart"/>
      <w:r w:rsidRPr="00250B7B">
        <w:rPr>
          <w:rFonts w:ascii="Cambria" w:hAnsi="Cambria"/>
          <w:sz w:val="24"/>
          <w:szCs w:val="22"/>
        </w:rPr>
        <w:t>res.json</w:t>
      </w:r>
      <w:proofErr w:type="spellEnd"/>
      <w:proofErr w:type="gramEnd"/>
      <w:r w:rsidRPr="00250B7B">
        <w:rPr>
          <w:rFonts w:ascii="Cambria" w:hAnsi="Cambria"/>
          <w:sz w:val="24"/>
          <w:szCs w:val="22"/>
        </w:rPr>
        <w:t>(): Send a JSON response.</w:t>
      </w:r>
    </w:p>
    <w:p w14:paraId="7972ED84" w14:textId="1F9ACEF2" w:rsidR="00250B7B" w:rsidRPr="00250B7B" w:rsidRDefault="00250B7B" w:rsidP="00250B7B">
      <w:pPr>
        <w:numPr>
          <w:ilvl w:val="1"/>
          <w:numId w:val="25"/>
        </w:numPr>
        <w:rPr>
          <w:rFonts w:ascii="Cambria" w:hAnsi="Cambria"/>
          <w:sz w:val="24"/>
          <w:szCs w:val="22"/>
        </w:rPr>
      </w:pPr>
      <w:proofErr w:type="spellStart"/>
      <w:proofErr w:type="gramStart"/>
      <w:r w:rsidRPr="00250B7B">
        <w:rPr>
          <w:rFonts w:ascii="Cambria" w:hAnsi="Cambria"/>
          <w:sz w:val="24"/>
          <w:szCs w:val="22"/>
        </w:rPr>
        <w:t>res.status</w:t>
      </w:r>
      <w:proofErr w:type="spellEnd"/>
      <w:proofErr w:type="gramEnd"/>
      <w:r w:rsidRPr="00250B7B">
        <w:rPr>
          <w:rFonts w:ascii="Cambria" w:hAnsi="Cambria"/>
          <w:sz w:val="24"/>
          <w:szCs w:val="22"/>
        </w:rPr>
        <w:t>(): Set the HTTP status code.</w:t>
      </w:r>
    </w:p>
    <w:p w14:paraId="1B770F51" w14:textId="77777777" w:rsidR="002C39C8" w:rsidRPr="00FE64F4" w:rsidRDefault="002C39C8" w:rsidP="002C39C8">
      <w:pPr>
        <w:pStyle w:val="ListParagraph"/>
        <w:rPr>
          <w:rFonts w:ascii="Cambria" w:hAnsi="Cambria"/>
          <w:sz w:val="24"/>
          <w:szCs w:val="22"/>
        </w:rPr>
      </w:pPr>
    </w:p>
    <w:p w14:paraId="661E02B7" w14:textId="7039B915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>H</w:t>
      </w:r>
      <w:r w:rsidRPr="00FE64F4">
        <w:rPr>
          <w:rFonts w:ascii="Cambria" w:hAnsi="Cambria"/>
          <w:sz w:val="24"/>
          <w:szCs w:val="22"/>
        </w:rPr>
        <w:t xml:space="preserve">ow would you extract query parameters from a URL in an Express.js route? </w:t>
      </w:r>
    </w:p>
    <w:p w14:paraId="19447AF5" w14:textId="77777777" w:rsidR="002C39C8" w:rsidRDefault="002C39C8" w:rsidP="002C39C8">
      <w:pPr>
        <w:pStyle w:val="NormalWeb"/>
        <w:numPr>
          <w:ilvl w:val="1"/>
          <w:numId w:val="15"/>
        </w:numPr>
      </w:pPr>
      <w:r>
        <w:t xml:space="preserve">Query parameters are part of the URL that comes after </w:t>
      </w:r>
      <w:proofErr w:type="gramStart"/>
      <w:r>
        <w:t xml:space="preserve">the </w:t>
      </w:r>
      <w:r>
        <w:rPr>
          <w:rStyle w:val="HTMLCode"/>
        </w:rPr>
        <w:t>?</w:t>
      </w:r>
      <w:proofErr w:type="gramEnd"/>
      <w:r>
        <w:t xml:space="preserve"> symbol. In Express.js, they can be accessed via </w:t>
      </w:r>
      <w:proofErr w:type="spellStart"/>
      <w:proofErr w:type="gramStart"/>
      <w:r>
        <w:rPr>
          <w:rStyle w:val="HTMLCode"/>
        </w:rPr>
        <w:t>req.query</w:t>
      </w:r>
      <w:proofErr w:type="spellEnd"/>
      <w:proofErr w:type="gramEnd"/>
      <w:r>
        <w:t>.</w:t>
      </w:r>
    </w:p>
    <w:p w14:paraId="732DB7D5" w14:textId="0132D508" w:rsidR="002C39C8" w:rsidRDefault="002C39C8" w:rsidP="002C39C8">
      <w:pPr>
        <w:pStyle w:val="NormalWeb"/>
        <w:numPr>
          <w:ilvl w:val="1"/>
          <w:numId w:val="15"/>
        </w:numPr>
      </w:pPr>
      <w:r>
        <w:t>Example:</w:t>
      </w:r>
      <w:r>
        <w:t xml:space="preserve"> </w:t>
      </w:r>
      <w:r w:rsidRPr="002C39C8">
        <w:t>Visiting /</w:t>
      </w:r>
      <w:proofErr w:type="spellStart"/>
      <w:r w:rsidRPr="002C39C8">
        <w:t>search?term</w:t>
      </w:r>
      <w:proofErr w:type="spellEnd"/>
      <w:r w:rsidRPr="002C39C8">
        <w:t>=express would output Search Term: express.</w:t>
      </w:r>
    </w:p>
    <w:p w14:paraId="33D0CFDA" w14:textId="77777777" w:rsidR="00250B7B" w:rsidRPr="00250B7B" w:rsidRDefault="00250B7B" w:rsidP="00250B7B">
      <w:pPr>
        <w:pStyle w:val="ListParagraph"/>
        <w:numPr>
          <w:ilvl w:val="0"/>
          <w:numId w:val="2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'/search'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50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6CC2ACA5" w14:textId="77777777" w:rsidR="00250B7B" w:rsidRPr="00250B7B" w:rsidRDefault="00250B7B" w:rsidP="00250B7B">
      <w:pPr>
        <w:pStyle w:val="ListParagraph"/>
        <w:numPr>
          <w:ilvl w:val="0"/>
          <w:numId w:val="2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r w:rsidRPr="00250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proofErr w:type="spell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searchTerm</w:t>
      </w:r>
      <w:proofErr w:type="spell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r w:rsidRPr="00250B7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proofErr w:type="spellStart"/>
      <w:proofErr w:type="gramStart"/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.query</w:t>
      </w:r>
      <w:proofErr w:type="gram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.term</w:t>
      </w:r>
      <w:proofErr w:type="spell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;</w:t>
      </w:r>
    </w:p>
    <w:p w14:paraId="0366169A" w14:textId="77777777" w:rsidR="00250B7B" w:rsidRPr="00250B7B" w:rsidRDefault="00250B7B" w:rsidP="00250B7B">
      <w:pPr>
        <w:pStyle w:val="ListParagraph"/>
        <w:numPr>
          <w:ilvl w:val="0"/>
          <w:numId w:val="2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 xml:space="preserve">`Search Term: </w:t>
      </w:r>
      <w:r w:rsidRPr="00250B7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${</w:t>
      </w:r>
      <w:proofErr w:type="spell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searchTerm</w:t>
      </w:r>
      <w:proofErr w:type="spellEnd"/>
      <w:r w:rsidRPr="00250B7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}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`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7E7DD1B5" w14:textId="77777777" w:rsidR="00250B7B" w:rsidRPr="00250B7B" w:rsidRDefault="00250B7B" w:rsidP="00250B7B">
      <w:pPr>
        <w:pStyle w:val="ListParagraph"/>
        <w:numPr>
          <w:ilvl w:val="0"/>
          <w:numId w:val="2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609291F2" w14:textId="77777777" w:rsidR="002C39C8" w:rsidRDefault="002C39C8" w:rsidP="002C39C8">
      <w:pPr>
        <w:pStyle w:val="NormalWeb"/>
        <w:ind w:left="1440"/>
      </w:pPr>
    </w:p>
    <w:p w14:paraId="2538F1E1" w14:textId="77777777" w:rsidR="002C39C8" w:rsidRPr="00FE64F4" w:rsidRDefault="002C39C8" w:rsidP="002C39C8">
      <w:pPr>
        <w:pStyle w:val="ListParagraph"/>
        <w:rPr>
          <w:rFonts w:ascii="Cambria" w:hAnsi="Cambria"/>
          <w:sz w:val="24"/>
          <w:szCs w:val="22"/>
        </w:rPr>
      </w:pPr>
    </w:p>
    <w:p w14:paraId="285B01BF" w14:textId="1472D188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How does Express.js handle different HTTP methods (GET, POST, PUT, DELETE)? </w:t>
      </w:r>
    </w:p>
    <w:p w14:paraId="2E8B5342" w14:textId="11EE546C" w:rsidR="0054579D" w:rsidRDefault="0054579D" w:rsidP="0054579D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2"/>
        </w:rPr>
      </w:pPr>
      <w:r w:rsidRPr="0054579D">
        <w:rPr>
          <w:rFonts w:ascii="Cambria" w:hAnsi="Cambria"/>
          <w:sz w:val="24"/>
          <w:szCs w:val="22"/>
        </w:rPr>
        <w:t xml:space="preserve">Express.js allows you to define routes for different HTTP methods using functions like </w:t>
      </w:r>
      <w:proofErr w:type="spellStart"/>
      <w:proofErr w:type="gramStart"/>
      <w:r w:rsidRPr="0054579D">
        <w:rPr>
          <w:rFonts w:ascii="Cambria" w:hAnsi="Cambria"/>
          <w:sz w:val="24"/>
          <w:szCs w:val="22"/>
        </w:rPr>
        <w:t>app.get</w:t>
      </w:r>
      <w:proofErr w:type="spellEnd"/>
      <w:r w:rsidRPr="0054579D">
        <w:rPr>
          <w:rFonts w:ascii="Cambria" w:hAnsi="Cambria"/>
          <w:sz w:val="24"/>
          <w:szCs w:val="22"/>
        </w:rPr>
        <w:t>(</w:t>
      </w:r>
      <w:proofErr w:type="gramEnd"/>
      <w:r w:rsidRPr="0054579D">
        <w:rPr>
          <w:rFonts w:ascii="Cambria" w:hAnsi="Cambria"/>
          <w:sz w:val="24"/>
          <w:szCs w:val="22"/>
        </w:rPr>
        <w:t xml:space="preserve">), </w:t>
      </w:r>
      <w:proofErr w:type="spellStart"/>
      <w:r w:rsidRPr="0054579D">
        <w:rPr>
          <w:rFonts w:ascii="Cambria" w:hAnsi="Cambria"/>
          <w:sz w:val="24"/>
          <w:szCs w:val="22"/>
        </w:rPr>
        <w:t>app.post</w:t>
      </w:r>
      <w:proofErr w:type="spellEnd"/>
      <w:r w:rsidRPr="0054579D">
        <w:rPr>
          <w:rFonts w:ascii="Cambria" w:hAnsi="Cambria"/>
          <w:sz w:val="24"/>
          <w:szCs w:val="22"/>
        </w:rPr>
        <w:t xml:space="preserve">(), </w:t>
      </w:r>
      <w:proofErr w:type="spellStart"/>
      <w:r w:rsidRPr="0054579D">
        <w:rPr>
          <w:rFonts w:ascii="Cambria" w:hAnsi="Cambria"/>
          <w:sz w:val="24"/>
          <w:szCs w:val="22"/>
        </w:rPr>
        <w:t>app.put</w:t>
      </w:r>
      <w:proofErr w:type="spellEnd"/>
      <w:r w:rsidRPr="0054579D">
        <w:rPr>
          <w:rFonts w:ascii="Cambria" w:hAnsi="Cambria"/>
          <w:sz w:val="24"/>
          <w:szCs w:val="22"/>
        </w:rPr>
        <w:t xml:space="preserve">(), and </w:t>
      </w:r>
      <w:proofErr w:type="spellStart"/>
      <w:r w:rsidRPr="0054579D">
        <w:rPr>
          <w:rFonts w:ascii="Cambria" w:hAnsi="Cambria"/>
          <w:sz w:val="24"/>
          <w:szCs w:val="22"/>
        </w:rPr>
        <w:t>app.delete</w:t>
      </w:r>
      <w:proofErr w:type="spellEnd"/>
      <w:r w:rsidRPr="0054579D">
        <w:rPr>
          <w:rFonts w:ascii="Cambria" w:hAnsi="Cambria"/>
          <w:sz w:val="24"/>
          <w:szCs w:val="22"/>
        </w:rPr>
        <w:t>().</w:t>
      </w:r>
    </w:p>
    <w:p w14:paraId="56632779" w14:textId="6E06CC05" w:rsidR="0054579D" w:rsidRDefault="0054579D" w:rsidP="0054579D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2"/>
        </w:rPr>
      </w:pPr>
      <w:r w:rsidRPr="0054579D">
        <w:rPr>
          <w:rFonts w:ascii="Cambria" w:hAnsi="Cambria"/>
          <w:sz w:val="24"/>
          <w:szCs w:val="22"/>
        </w:rPr>
        <w:t>Each function corresponds to the HTTP method it's meant to handle.</w:t>
      </w:r>
    </w:p>
    <w:p w14:paraId="7B5B7D40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'/user'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50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7FE10AA4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'GET request to /user'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7762224C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0ACAAD08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1C5CC348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post</w:t>
      </w:r>
      <w:proofErr w:type="spell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'/user'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50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2DBC5D8D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'POST request to /user'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2E5DAD23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5AC7D30F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3EF8BAE5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put</w:t>
      </w:r>
      <w:proofErr w:type="spell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'/user'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50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6726B1DD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'PUT request to /user'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528260D9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6ECA3E72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5FCA7E8B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delete</w:t>
      </w:r>
      <w:proofErr w:type="spellEnd"/>
      <w:proofErr w:type="gram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'/user'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50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76658052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'DELETE request to /user'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2EF8C439" w14:textId="77777777" w:rsidR="00250B7B" w:rsidRPr="00250B7B" w:rsidRDefault="00250B7B" w:rsidP="00250B7B">
      <w:pPr>
        <w:pStyle w:val="ListParagraph"/>
        <w:numPr>
          <w:ilvl w:val="0"/>
          <w:numId w:val="2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lastRenderedPageBreak/>
        <w:t>});</w:t>
      </w:r>
    </w:p>
    <w:p w14:paraId="09474B12" w14:textId="77777777" w:rsidR="0054579D" w:rsidRPr="0054579D" w:rsidRDefault="0054579D" w:rsidP="0054579D">
      <w:pPr>
        <w:rPr>
          <w:rFonts w:ascii="Cambria" w:hAnsi="Cambria"/>
          <w:sz w:val="24"/>
          <w:szCs w:val="22"/>
        </w:rPr>
      </w:pPr>
    </w:p>
    <w:p w14:paraId="465EB901" w14:textId="5B7C1AA7" w:rsidR="00FE64F4" w:rsidRDefault="00FE64F4" w:rsidP="00DE5633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>W</w:t>
      </w:r>
      <w:r w:rsidRPr="00FE64F4">
        <w:rPr>
          <w:rFonts w:ascii="Cambria" w:hAnsi="Cambria"/>
          <w:sz w:val="24"/>
          <w:szCs w:val="22"/>
        </w:rPr>
        <w:t xml:space="preserve">hat are route parameters in Express.js? How do you use them in a route definition? </w:t>
      </w:r>
    </w:p>
    <w:p w14:paraId="3122B192" w14:textId="7AAEC23A" w:rsidR="0054579D" w:rsidRDefault="0054579D" w:rsidP="0054579D">
      <w:pPr>
        <w:pStyle w:val="ListParagraph"/>
        <w:rPr>
          <w:rFonts w:ascii="Cambria" w:hAnsi="Cambria"/>
          <w:sz w:val="24"/>
          <w:szCs w:val="22"/>
        </w:rPr>
      </w:pPr>
      <w:r w:rsidRPr="0054579D">
        <w:rPr>
          <w:rFonts w:ascii="Cambria" w:hAnsi="Cambria"/>
          <w:b/>
          <w:bCs/>
          <w:sz w:val="24"/>
          <w:szCs w:val="22"/>
        </w:rPr>
        <w:t>Route parameters</w:t>
      </w:r>
      <w:r w:rsidRPr="0054579D">
        <w:rPr>
          <w:rFonts w:ascii="Cambria" w:hAnsi="Cambria"/>
          <w:sz w:val="24"/>
          <w:szCs w:val="22"/>
        </w:rPr>
        <w:t xml:space="preserve"> are named segments of a route that are dynamic and act as placeholders for actual values.</w:t>
      </w:r>
      <w:r>
        <w:rPr>
          <w:rFonts w:ascii="Cambria" w:hAnsi="Cambria"/>
          <w:sz w:val="24"/>
          <w:szCs w:val="22"/>
        </w:rPr>
        <w:t xml:space="preserve"> </w:t>
      </w:r>
      <w:r w:rsidRPr="0054579D">
        <w:rPr>
          <w:rFonts w:ascii="Cambria" w:hAnsi="Cambria"/>
          <w:sz w:val="24"/>
          <w:szCs w:val="22"/>
        </w:rPr>
        <w:t>Here</w:t>
      </w:r>
      <w:proofErr w:type="gramStart"/>
      <w:r w:rsidRPr="0054579D">
        <w:rPr>
          <w:rFonts w:ascii="Cambria" w:hAnsi="Cambria"/>
          <w:sz w:val="24"/>
          <w:szCs w:val="22"/>
        </w:rPr>
        <w:t>, :id</w:t>
      </w:r>
      <w:proofErr w:type="gramEnd"/>
      <w:r w:rsidRPr="0054579D">
        <w:rPr>
          <w:rFonts w:ascii="Cambria" w:hAnsi="Cambria"/>
          <w:sz w:val="24"/>
          <w:szCs w:val="22"/>
        </w:rPr>
        <w:t xml:space="preserve"> is a route parameter that captures a value from the URL (e.g., /user/123 would capture 123 as the id). The value can be accessed via </w:t>
      </w:r>
      <w:proofErr w:type="spellStart"/>
      <w:proofErr w:type="gramStart"/>
      <w:r w:rsidRPr="0054579D">
        <w:rPr>
          <w:rFonts w:ascii="Cambria" w:hAnsi="Cambria"/>
          <w:sz w:val="24"/>
          <w:szCs w:val="22"/>
        </w:rPr>
        <w:t>req.params</w:t>
      </w:r>
      <w:proofErr w:type="spellEnd"/>
      <w:proofErr w:type="gramEnd"/>
      <w:r w:rsidRPr="0054579D">
        <w:rPr>
          <w:rFonts w:ascii="Cambria" w:hAnsi="Cambria"/>
          <w:sz w:val="24"/>
          <w:szCs w:val="22"/>
        </w:rPr>
        <w:t>.</w:t>
      </w:r>
    </w:p>
    <w:p w14:paraId="7E5F48E1" w14:textId="77777777" w:rsidR="00250B7B" w:rsidRPr="00250B7B" w:rsidRDefault="00250B7B" w:rsidP="00250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'/user/:id'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50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287BCEDC" w14:textId="77777777" w:rsidR="00250B7B" w:rsidRPr="00250B7B" w:rsidRDefault="00250B7B" w:rsidP="00250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r w:rsidRPr="00250B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proofErr w:type="spell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userId</w:t>
      </w:r>
      <w:proofErr w:type="spell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r w:rsidRPr="00250B7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.params.id;</w:t>
      </w:r>
    </w:p>
    <w:p w14:paraId="30BB8FC9" w14:textId="77777777" w:rsidR="00250B7B" w:rsidRPr="00250B7B" w:rsidRDefault="00250B7B" w:rsidP="00250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50B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50B7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 xml:space="preserve">`User ID: </w:t>
      </w:r>
      <w:r w:rsidRPr="00250B7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${</w:t>
      </w:r>
      <w:proofErr w:type="spellStart"/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userId</w:t>
      </w:r>
      <w:proofErr w:type="spellEnd"/>
      <w:r w:rsidRPr="00250B7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}</w:t>
      </w:r>
      <w:r w:rsidRPr="00250B7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`</w:t>
      </w: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2687DEE6" w14:textId="77777777" w:rsidR="00250B7B" w:rsidRPr="00250B7B" w:rsidRDefault="00250B7B" w:rsidP="00250B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50B7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17646724" w14:textId="77777777" w:rsidR="00250B7B" w:rsidRPr="00FE64F4" w:rsidRDefault="00250B7B" w:rsidP="0054579D">
      <w:pPr>
        <w:pStyle w:val="ListParagraph"/>
        <w:rPr>
          <w:rFonts w:ascii="Cambria" w:hAnsi="Cambria"/>
          <w:sz w:val="24"/>
          <w:szCs w:val="22"/>
        </w:rPr>
      </w:pPr>
    </w:p>
    <w:p w14:paraId="3AEC332E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</w:p>
    <w:p w14:paraId="1274410F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b/>
          <w:bCs/>
          <w:sz w:val="24"/>
          <w:szCs w:val="22"/>
        </w:rPr>
        <w:t xml:space="preserve">Problem Statement 2: Basic Web Server with Express.js </w:t>
      </w:r>
    </w:p>
    <w:p w14:paraId="10F08BA8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b/>
          <w:bCs/>
          <w:sz w:val="24"/>
          <w:szCs w:val="22"/>
        </w:rPr>
        <w:t xml:space="preserve">Requirements </w:t>
      </w:r>
    </w:p>
    <w:p w14:paraId="772A7023" w14:textId="7406B164" w:rsidR="00FE64F4" w:rsidRPr="00FE64F4" w:rsidRDefault="00FE64F4" w:rsidP="00FE64F4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Create a basic Express.js server that listens on port 3000. </w:t>
      </w:r>
    </w:p>
    <w:p w14:paraId="321CF330" w14:textId="33B04304" w:rsidR="00FE64F4" w:rsidRPr="00FE64F4" w:rsidRDefault="00FE64F4" w:rsidP="00FE64F4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Define three routes: </w:t>
      </w:r>
    </w:p>
    <w:p w14:paraId="1BAA57AD" w14:textId="7B758D1E" w:rsidR="00FE64F4" w:rsidRPr="00FE64F4" w:rsidRDefault="00FE64F4" w:rsidP="00FE64F4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GET / - Responds with "Welcome to the Home Page". </w:t>
      </w:r>
    </w:p>
    <w:p w14:paraId="70F23627" w14:textId="29B2FC3E" w:rsidR="00FE64F4" w:rsidRPr="00FE64F4" w:rsidRDefault="00FE64F4" w:rsidP="00FE64F4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GET /about - Responds with "This is the About Page". </w:t>
      </w:r>
    </w:p>
    <w:p w14:paraId="171459C0" w14:textId="7614C94B" w:rsidR="00FE64F4" w:rsidRPr="00FE64F4" w:rsidRDefault="00FE64F4" w:rsidP="00FE64F4">
      <w:pPr>
        <w:pStyle w:val="ListParagraph"/>
        <w:numPr>
          <w:ilvl w:val="1"/>
          <w:numId w:val="13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GET /contact - Responds with "Contact us at: email@example.com". </w:t>
      </w:r>
    </w:p>
    <w:p w14:paraId="02C3DDAA" w14:textId="2305041E" w:rsidR="00FE64F4" w:rsidRDefault="00FE64F4" w:rsidP="00FE64F4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Include a </w:t>
      </w:r>
      <w:proofErr w:type="gramStart"/>
      <w:r w:rsidRPr="00FE64F4">
        <w:rPr>
          <w:rFonts w:ascii="Cambria" w:hAnsi="Cambria"/>
          <w:sz w:val="24"/>
          <w:szCs w:val="22"/>
        </w:rPr>
        <w:t>404 error</w:t>
      </w:r>
      <w:proofErr w:type="gramEnd"/>
      <w:r w:rsidRPr="00FE64F4">
        <w:rPr>
          <w:rFonts w:ascii="Cambria" w:hAnsi="Cambria"/>
          <w:sz w:val="24"/>
          <w:szCs w:val="22"/>
        </w:rPr>
        <w:t xml:space="preserve"> handler that displays a "Page Not Found" message for unknown routes. </w:t>
      </w:r>
    </w:p>
    <w:p w14:paraId="581B89F6" w14:textId="379E3693" w:rsidR="00B23198" w:rsidRPr="00B23198" w:rsidRDefault="00B23198" w:rsidP="00B23198">
      <w:pPr>
        <w:rPr>
          <w:rFonts w:ascii="Cambria" w:hAnsi="Cambria"/>
          <w:sz w:val="24"/>
          <w:szCs w:val="22"/>
        </w:rPr>
      </w:pPr>
      <w:r w:rsidRPr="00B23198">
        <w:rPr>
          <w:rFonts w:ascii="Cambria" w:hAnsi="Cambria"/>
          <w:sz w:val="24"/>
          <w:szCs w:val="22"/>
        </w:rPr>
        <w:t>Code:</w:t>
      </w:r>
    </w:p>
    <w:p w14:paraId="18B844A4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express </w:t>
      </w:r>
      <w:r w:rsidRPr="00B23198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require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'express'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702DF73B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app </w:t>
      </w:r>
      <w:r w:rsidRPr="00B23198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proofErr w:type="gramStart"/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express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2E72805B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9B2E884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B231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5F8EF867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'Welcome to the Home Page'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0ADC695A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44C264AE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09D4FE2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'/about'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B231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5E0E87C9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'This is the About Page'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6E7C1F6E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2ACEB101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56693885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'/contact'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B231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1DAA3942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'Contact us at: email@example.com'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266364E1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4E21E5A7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05741050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lastRenderedPageBreak/>
        <w:t>app.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use</w:t>
      </w:r>
      <w:proofErr w:type="spell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B231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50A27BF8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B2319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status</w:t>
      </w:r>
      <w:proofErr w:type="spellEnd"/>
      <w:proofErr w:type="gram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B23198">
        <w:rPr>
          <w:rFonts w:ascii="Consolas" w:eastAsia="Times New Roman" w:hAnsi="Consolas" w:cs="Times New Roman"/>
          <w:color w:val="AE81FF"/>
          <w:sz w:val="21"/>
          <w:szCs w:val="21"/>
          <w:lang w:bidi="hi-IN"/>
        </w:rPr>
        <w:t>404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'Page Not Found'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047AA7B3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70801FE4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E5471EC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listen</w:t>
      </w:r>
      <w:proofErr w:type="spellEnd"/>
      <w:proofErr w:type="gramEnd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B23198">
        <w:rPr>
          <w:rFonts w:ascii="Consolas" w:eastAsia="Times New Roman" w:hAnsi="Consolas" w:cs="Times New Roman"/>
          <w:color w:val="AE81FF"/>
          <w:sz w:val="21"/>
          <w:szCs w:val="21"/>
          <w:lang w:bidi="hi-IN"/>
        </w:rPr>
        <w:t>3000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() </w:t>
      </w:r>
      <w:r w:rsidRPr="00B231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08A373EF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gramStart"/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console.</w:t>
      </w:r>
      <w:r w:rsidRPr="00B23198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log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B23198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'Server running on http://localhost:3000'</w:t>
      </w: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01A33B6B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B23198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6E2B360F" w14:textId="77777777" w:rsidR="00B23198" w:rsidRPr="00B23198" w:rsidRDefault="00B23198" w:rsidP="00B231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67695D41" w14:textId="77777777" w:rsidR="00B23198" w:rsidRPr="00FE64F4" w:rsidRDefault="00B23198" w:rsidP="00B23198">
      <w:pPr>
        <w:pStyle w:val="ListParagraph"/>
        <w:rPr>
          <w:rFonts w:ascii="Cambria" w:hAnsi="Cambria"/>
          <w:sz w:val="24"/>
          <w:szCs w:val="22"/>
        </w:rPr>
      </w:pPr>
    </w:p>
    <w:p w14:paraId="2F1B7E1A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</w:p>
    <w:p w14:paraId="4CC17FE4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b/>
          <w:bCs/>
          <w:sz w:val="24"/>
          <w:szCs w:val="22"/>
        </w:rPr>
        <w:t xml:space="preserve">Problem Statement 3: Dynamic Route Parameters </w:t>
      </w:r>
    </w:p>
    <w:p w14:paraId="36543382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b/>
          <w:bCs/>
          <w:sz w:val="24"/>
          <w:szCs w:val="22"/>
        </w:rPr>
        <w:t xml:space="preserve">Requirements </w:t>
      </w:r>
    </w:p>
    <w:p w14:paraId="5748C85C" w14:textId="2EB2CB24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Modify the previous server to include the following route: </w:t>
      </w:r>
    </w:p>
    <w:p w14:paraId="1E3B4BDD" w14:textId="42A7302D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GET /users/:id - Responds with "User ID: [id]" where [id] is the dynamic value from the route. </w:t>
      </w:r>
    </w:p>
    <w:p w14:paraId="63DA19FA" w14:textId="6D90C9F1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Add another route: </w:t>
      </w:r>
    </w:p>
    <w:p w14:paraId="41236A9B" w14:textId="77777777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>o GET /products</w:t>
      </w:r>
      <w:proofErr w:type="gramStart"/>
      <w:r w:rsidRPr="00FE64F4">
        <w:rPr>
          <w:rFonts w:ascii="Cambria" w:hAnsi="Cambria"/>
          <w:sz w:val="24"/>
          <w:szCs w:val="22"/>
        </w:rPr>
        <w:t>/:category</w:t>
      </w:r>
      <w:proofErr w:type="gramEnd"/>
      <w:r w:rsidRPr="00FE64F4">
        <w:rPr>
          <w:rFonts w:ascii="Cambria" w:hAnsi="Cambria"/>
          <w:sz w:val="24"/>
          <w:szCs w:val="22"/>
        </w:rPr>
        <w:t>/:</w:t>
      </w:r>
      <w:proofErr w:type="spellStart"/>
      <w:r w:rsidRPr="00FE64F4">
        <w:rPr>
          <w:rFonts w:ascii="Cambria" w:hAnsi="Cambria"/>
          <w:sz w:val="24"/>
          <w:szCs w:val="22"/>
        </w:rPr>
        <w:t>productId</w:t>
      </w:r>
      <w:proofErr w:type="spellEnd"/>
      <w:r w:rsidRPr="00FE64F4">
        <w:rPr>
          <w:rFonts w:ascii="Cambria" w:hAnsi="Cambria"/>
          <w:sz w:val="24"/>
          <w:szCs w:val="22"/>
        </w:rPr>
        <w:t xml:space="preserve"> - Responds with "Category: [category], Product ID: [</w:t>
      </w:r>
      <w:proofErr w:type="spellStart"/>
      <w:r w:rsidRPr="00FE64F4">
        <w:rPr>
          <w:rFonts w:ascii="Cambria" w:hAnsi="Cambria"/>
          <w:sz w:val="24"/>
          <w:szCs w:val="22"/>
        </w:rPr>
        <w:t>productId</w:t>
      </w:r>
      <w:proofErr w:type="spellEnd"/>
      <w:r w:rsidRPr="00FE64F4">
        <w:rPr>
          <w:rFonts w:ascii="Cambria" w:hAnsi="Cambria"/>
          <w:sz w:val="24"/>
          <w:szCs w:val="22"/>
        </w:rPr>
        <w:t xml:space="preserve">]". </w:t>
      </w:r>
    </w:p>
    <w:p w14:paraId="56046E49" w14:textId="2881B684" w:rsidR="00FE64F4" w:rsidRPr="00FE64F4" w:rsidRDefault="00FE64F4" w:rsidP="00FE64F4">
      <w:pPr>
        <w:rPr>
          <w:rFonts w:ascii="Cambria" w:hAnsi="Cambria"/>
          <w:sz w:val="24"/>
          <w:szCs w:val="22"/>
        </w:rPr>
      </w:pPr>
      <w:r w:rsidRPr="00FE64F4">
        <w:rPr>
          <w:rFonts w:ascii="Cambria" w:hAnsi="Cambria"/>
          <w:sz w:val="24"/>
          <w:szCs w:val="22"/>
        </w:rPr>
        <w:t xml:space="preserve">Return a JSON object containing the category and product ID instead of a plain </w:t>
      </w:r>
      <w:proofErr w:type="spellStart"/>
      <w:proofErr w:type="gramStart"/>
      <w:r w:rsidRPr="00FE64F4">
        <w:rPr>
          <w:rFonts w:ascii="Cambria" w:hAnsi="Cambria"/>
          <w:sz w:val="24"/>
          <w:szCs w:val="22"/>
        </w:rPr>
        <w:t>string.Note</w:t>
      </w:r>
      <w:proofErr w:type="spellEnd"/>
      <w:proofErr w:type="gramEnd"/>
      <w:r w:rsidRPr="00FE64F4">
        <w:rPr>
          <w:rFonts w:ascii="Cambria" w:hAnsi="Cambria"/>
          <w:sz w:val="24"/>
          <w:szCs w:val="22"/>
        </w:rPr>
        <w:t xml:space="preserve">: </w:t>
      </w:r>
    </w:p>
    <w:p w14:paraId="4ADDB5D1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express </w:t>
      </w:r>
      <w:r w:rsidRPr="0027734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require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'express'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3694F0D0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const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app </w:t>
      </w:r>
      <w:r w:rsidRPr="0027734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=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</w:t>
      </w:r>
      <w:proofErr w:type="gramStart"/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express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0AE725E5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60A57CDC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47B3E661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'Welcome to the Home Page'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5B99E4A3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39E53368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28F1EFBB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'/about'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64868F54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'This is the About Page'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193584C6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3533720D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11AB3990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'/contact'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70CBFECF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'Contact us at: email@example.com'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5CFB3F90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2DC2549A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133450E5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'/users/:id'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59101677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proofErr w:type="spellEnd"/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 xml:space="preserve">`User ID: </w:t>
      </w:r>
      <w:r w:rsidRPr="0027734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${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.params.id</w:t>
      </w:r>
      <w:r w:rsidRPr="0027734B">
        <w:rPr>
          <w:rFonts w:ascii="Consolas" w:eastAsia="Times New Roman" w:hAnsi="Consolas" w:cs="Times New Roman"/>
          <w:color w:val="F92672"/>
          <w:sz w:val="21"/>
          <w:szCs w:val="21"/>
          <w:lang w:bidi="hi-IN"/>
        </w:rPr>
        <w:t>}</w:t>
      </w:r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`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593AB2B0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3BE5F383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7FBBBFCE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get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'/products/:category/:</w:t>
      </w:r>
      <w:proofErr w:type="spellStart"/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productId</w:t>
      </w:r>
      <w:proofErr w:type="spellEnd"/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, (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60BA2C28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lastRenderedPageBreak/>
        <w:t xml:space="preserve">  </w:t>
      </w:r>
      <w:proofErr w:type="spellStart"/>
      <w:proofErr w:type="gramStart"/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json</w:t>
      </w:r>
      <w:proofErr w:type="spellEnd"/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({ category: </w:t>
      </w:r>
      <w:proofErr w:type="spellStart"/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.params.category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proofErr w:type="spell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productId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: </w:t>
      </w:r>
      <w:proofErr w:type="spellStart"/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.params.productId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});</w:t>
      </w:r>
    </w:p>
    <w:p w14:paraId="613CF124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79FBE085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4EE1447A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use</w:t>
      </w:r>
      <w:proofErr w:type="spell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req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</w:t>
      </w:r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) </w:t>
      </w: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330CE765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spellStart"/>
      <w:proofErr w:type="gramStart"/>
      <w:r w:rsidRPr="002773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hi-IN"/>
        </w:rPr>
        <w:t>res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status</w:t>
      </w:r>
      <w:proofErr w:type="spellEnd"/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color w:val="AE81FF"/>
          <w:sz w:val="21"/>
          <w:szCs w:val="21"/>
          <w:lang w:bidi="hi-IN"/>
        </w:rPr>
        <w:t>404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send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'Page Not Found'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1115D6D3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0DDF1AEC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4318810A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proofErr w:type="spellStart"/>
      <w:proofErr w:type="gram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app.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listen</w:t>
      </w:r>
      <w:proofErr w:type="spellEnd"/>
      <w:proofErr w:type="gramEnd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r w:rsidRPr="0027734B">
        <w:rPr>
          <w:rFonts w:ascii="Consolas" w:eastAsia="Times New Roman" w:hAnsi="Consolas" w:cs="Times New Roman"/>
          <w:color w:val="AE81FF"/>
          <w:sz w:val="21"/>
          <w:szCs w:val="21"/>
          <w:lang w:bidi="hi-IN"/>
        </w:rPr>
        <w:t>3000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, () </w:t>
      </w:r>
      <w:r w:rsidRPr="002773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hi-IN"/>
        </w:rPr>
        <w:t>=&gt;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 {</w:t>
      </w:r>
    </w:p>
    <w:p w14:paraId="1E1B240B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 xml:space="preserve">  </w:t>
      </w:r>
      <w:proofErr w:type="gramStart"/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console.</w:t>
      </w:r>
      <w:r w:rsidRPr="0027734B">
        <w:rPr>
          <w:rFonts w:ascii="Consolas" w:eastAsia="Times New Roman" w:hAnsi="Consolas" w:cs="Times New Roman"/>
          <w:color w:val="A6E22E"/>
          <w:sz w:val="21"/>
          <w:szCs w:val="21"/>
          <w:lang w:bidi="hi-IN"/>
        </w:rPr>
        <w:t>log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(</w:t>
      </w:r>
      <w:proofErr w:type="gramEnd"/>
      <w:r w:rsidRPr="0027734B">
        <w:rPr>
          <w:rFonts w:ascii="Consolas" w:eastAsia="Times New Roman" w:hAnsi="Consolas" w:cs="Times New Roman"/>
          <w:color w:val="E6DB74"/>
          <w:sz w:val="21"/>
          <w:szCs w:val="21"/>
          <w:lang w:bidi="hi-IN"/>
        </w:rPr>
        <w:t>'Server running on http://localhost:3000'</w:t>
      </w: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);</w:t>
      </w:r>
    </w:p>
    <w:p w14:paraId="12427172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  <w:r w:rsidRPr="0027734B"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  <w:t>});</w:t>
      </w:r>
    </w:p>
    <w:p w14:paraId="1A06E5C7" w14:textId="77777777" w:rsidR="0027734B" w:rsidRPr="0027734B" w:rsidRDefault="0027734B" w:rsidP="002773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hi-IN"/>
        </w:rPr>
      </w:pPr>
    </w:p>
    <w:p w14:paraId="5EACE89F" w14:textId="77777777" w:rsidR="00587AFE" w:rsidRPr="00587AFE" w:rsidRDefault="00587AFE" w:rsidP="00587AFE">
      <w:pPr>
        <w:rPr>
          <w:rFonts w:ascii="Cambria" w:hAnsi="Cambria"/>
          <w:sz w:val="24"/>
          <w:szCs w:val="22"/>
          <w:lang w:val="en-IN"/>
        </w:rPr>
      </w:pPr>
    </w:p>
    <w:sectPr w:rsidR="00587AFE" w:rsidRPr="00587AFE" w:rsidSect="008C6C5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31CE3" w14:textId="77777777" w:rsidR="00D8709D" w:rsidRDefault="00D8709D" w:rsidP="007E3AE6">
      <w:pPr>
        <w:spacing w:after="0" w:line="240" w:lineRule="auto"/>
      </w:pPr>
      <w:r>
        <w:separator/>
      </w:r>
    </w:p>
  </w:endnote>
  <w:endnote w:type="continuationSeparator" w:id="0">
    <w:p w14:paraId="3DD6B0FF" w14:textId="77777777" w:rsidR="00D8709D" w:rsidRDefault="00D8709D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63ED82" w14:textId="77777777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0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9B7BEE" w14:textId="77777777" w:rsidR="007E3AE6" w:rsidRPr="00005117" w:rsidRDefault="009628C9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0DCE6" w14:textId="77777777" w:rsidR="00D8709D" w:rsidRDefault="00D8709D" w:rsidP="007E3AE6">
      <w:pPr>
        <w:spacing w:after="0" w:line="240" w:lineRule="auto"/>
      </w:pPr>
      <w:r>
        <w:separator/>
      </w:r>
    </w:p>
  </w:footnote>
  <w:footnote w:type="continuationSeparator" w:id="0">
    <w:p w14:paraId="1183B6E7" w14:textId="77777777" w:rsidR="00D8709D" w:rsidRDefault="00D8709D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00A8" w14:textId="77777777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1E85E59B" w14:textId="77777777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079C8"/>
    <w:multiLevelType w:val="multilevel"/>
    <w:tmpl w:val="8AA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976FC"/>
    <w:multiLevelType w:val="multilevel"/>
    <w:tmpl w:val="FC58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A3ADE"/>
    <w:multiLevelType w:val="multilevel"/>
    <w:tmpl w:val="3BDE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85B4A"/>
    <w:multiLevelType w:val="multilevel"/>
    <w:tmpl w:val="C36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87950"/>
    <w:multiLevelType w:val="hybridMultilevel"/>
    <w:tmpl w:val="8B60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A18C5"/>
    <w:multiLevelType w:val="hybridMultilevel"/>
    <w:tmpl w:val="B0E6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971CD"/>
    <w:multiLevelType w:val="hybridMultilevel"/>
    <w:tmpl w:val="094AB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60233B"/>
    <w:multiLevelType w:val="hybridMultilevel"/>
    <w:tmpl w:val="8164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52895"/>
    <w:multiLevelType w:val="hybridMultilevel"/>
    <w:tmpl w:val="2CA4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E4E61"/>
    <w:multiLevelType w:val="multilevel"/>
    <w:tmpl w:val="5416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25852"/>
    <w:multiLevelType w:val="hybridMultilevel"/>
    <w:tmpl w:val="6486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C40A6"/>
    <w:multiLevelType w:val="multilevel"/>
    <w:tmpl w:val="C5EE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2453E"/>
    <w:multiLevelType w:val="hybridMultilevel"/>
    <w:tmpl w:val="2C26F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911808"/>
    <w:multiLevelType w:val="hybridMultilevel"/>
    <w:tmpl w:val="3B383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8931EC"/>
    <w:multiLevelType w:val="hybridMultilevel"/>
    <w:tmpl w:val="D7B0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76667">
    <w:abstractNumId w:val="1"/>
  </w:num>
  <w:num w:numId="2" w16cid:durableId="1960722762">
    <w:abstractNumId w:val="17"/>
  </w:num>
  <w:num w:numId="3" w16cid:durableId="2142308240">
    <w:abstractNumId w:val="9"/>
  </w:num>
  <w:num w:numId="4" w16cid:durableId="750152610">
    <w:abstractNumId w:val="8"/>
  </w:num>
  <w:num w:numId="5" w16cid:durableId="736778442">
    <w:abstractNumId w:val="12"/>
  </w:num>
  <w:num w:numId="6" w16cid:durableId="983587044">
    <w:abstractNumId w:val="3"/>
  </w:num>
  <w:num w:numId="7" w16cid:durableId="778598677">
    <w:abstractNumId w:val="0"/>
  </w:num>
  <w:num w:numId="8" w16cid:durableId="1841503619">
    <w:abstractNumId w:val="14"/>
  </w:num>
  <w:num w:numId="9" w16cid:durableId="1743798584">
    <w:abstractNumId w:val="11"/>
  </w:num>
  <w:num w:numId="10" w16cid:durableId="1709791998">
    <w:abstractNumId w:val="13"/>
  </w:num>
  <w:num w:numId="11" w16cid:durableId="949776213">
    <w:abstractNumId w:val="19"/>
  </w:num>
  <w:num w:numId="12" w16cid:durableId="374161274">
    <w:abstractNumId w:val="18"/>
  </w:num>
  <w:num w:numId="13" w16cid:durableId="1495297246">
    <w:abstractNumId w:val="16"/>
  </w:num>
  <w:num w:numId="14" w16cid:durableId="487017842">
    <w:abstractNumId w:val="20"/>
  </w:num>
  <w:num w:numId="15" w16cid:durableId="350765361">
    <w:abstractNumId w:val="7"/>
  </w:num>
  <w:num w:numId="16" w16cid:durableId="1363745986">
    <w:abstractNumId w:val="24"/>
  </w:num>
  <w:num w:numId="17" w16cid:durableId="1993218596">
    <w:abstractNumId w:val="25"/>
  </w:num>
  <w:num w:numId="18" w16cid:durableId="1482039019">
    <w:abstractNumId w:val="2"/>
  </w:num>
  <w:num w:numId="19" w16cid:durableId="1198273255">
    <w:abstractNumId w:val="5"/>
  </w:num>
  <w:num w:numId="20" w16cid:durableId="1267007776">
    <w:abstractNumId w:val="15"/>
  </w:num>
  <w:num w:numId="21" w16cid:durableId="592055378">
    <w:abstractNumId w:val="22"/>
  </w:num>
  <w:num w:numId="22" w16cid:durableId="2107578534">
    <w:abstractNumId w:val="10"/>
  </w:num>
  <w:num w:numId="23" w16cid:durableId="1671369134">
    <w:abstractNumId w:val="6"/>
  </w:num>
  <w:num w:numId="24" w16cid:durableId="2024744488">
    <w:abstractNumId w:val="23"/>
  </w:num>
  <w:num w:numId="25" w16cid:durableId="1997680461">
    <w:abstractNumId w:val="4"/>
  </w:num>
  <w:num w:numId="26" w16cid:durableId="814930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4F4"/>
    <w:rsid w:val="00005117"/>
    <w:rsid w:val="00011032"/>
    <w:rsid w:val="00064CA7"/>
    <w:rsid w:val="000A442A"/>
    <w:rsid w:val="000A5C7B"/>
    <w:rsid w:val="000C504E"/>
    <w:rsid w:val="000C5EB9"/>
    <w:rsid w:val="00105C3F"/>
    <w:rsid w:val="0015303F"/>
    <w:rsid w:val="00160E90"/>
    <w:rsid w:val="001A02FD"/>
    <w:rsid w:val="001C367D"/>
    <w:rsid w:val="001E1DDD"/>
    <w:rsid w:val="001F4274"/>
    <w:rsid w:val="00250961"/>
    <w:rsid w:val="00250B7B"/>
    <w:rsid w:val="0027734B"/>
    <w:rsid w:val="002B6DC9"/>
    <w:rsid w:val="002C39C8"/>
    <w:rsid w:val="002F22B6"/>
    <w:rsid w:val="002F3DB0"/>
    <w:rsid w:val="00311A9E"/>
    <w:rsid w:val="0032142E"/>
    <w:rsid w:val="0034119B"/>
    <w:rsid w:val="0037367D"/>
    <w:rsid w:val="003822DA"/>
    <w:rsid w:val="003860DF"/>
    <w:rsid w:val="003863D6"/>
    <w:rsid w:val="003B37E2"/>
    <w:rsid w:val="004118E4"/>
    <w:rsid w:val="00411CCC"/>
    <w:rsid w:val="004A5ED7"/>
    <w:rsid w:val="004C65AA"/>
    <w:rsid w:val="004F1E2F"/>
    <w:rsid w:val="004F52A4"/>
    <w:rsid w:val="00502960"/>
    <w:rsid w:val="0054579D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5B6536"/>
    <w:rsid w:val="00653920"/>
    <w:rsid w:val="00657932"/>
    <w:rsid w:val="006A0FF3"/>
    <w:rsid w:val="007755B5"/>
    <w:rsid w:val="00775653"/>
    <w:rsid w:val="007B381E"/>
    <w:rsid w:val="007B5934"/>
    <w:rsid w:val="007E3AE6"/>
    <w:rsid w:val="008531F2"/>
    <w:rsid w:val="0086062B"/>
    <w:rsid w:val="008977BC"/>
    <w:rsid w:val="008A795D"/>
    <w:rsid w:val="008B31EB"/>
    <w:rsid w:val="008C6C57"/>
    <w:rsid w:val="008E6D20"/>
    <w:rsid w:val="00917D76"/>
    <w:rsid w:val="0093589D"/>
    <w:rsid w:val="00937965"/>
    <w:rsid w:val="00957CCF"/>
    <w:rsid w:val="009628C9"/>
    <w:rsid w:val="00983875"/>
    <w:rsid w:val="009B44B2"/>
    <w:rsid w:val="009D5EC1"/>
    <w:rsid w:val="009D6303"/>
    <w:rsid w:val="00A844C4"/>
    <w:rsid w:val="00A9470D"/>
    <w:rsid w:val="00A97262"/>
    <w:rsid w:val="00A9759A"/>
    <w:rsid w:val="00AA30F2"/>
    <w:rsid w:val="00B127D1"/>
    <w:rsid w:val="00B20DD1"/>
    <w:rsid w:val="00B23198"/>
    <w:rsid w:val="00B472E6"/>
    <w:rsid w:val="00B54CC6"/>
    <w:rsid w:val="00B66EE2"/>
    <w:rsid w:val="00B77ABF"/>
    <w:rsid w:val="00BC1BC7"/>
    <w:rsid w:val="00BC5002"/>
    <w:rsid w:val="00BD720B"/>
    <w:rsid w:val="00C109DF"/>
    <w:rsid w:val="00C10E74"/>
    <w:rsid w:val="00C25244"/>
    <w:rsid w:val="00C26E86"/>
    <w:rsid w:val="00C94DCA"/>
    <w:rsid w:val="00CA3063"/>
    <w:rsid w:val="00CC0F27"/>
    <w:rsid w:val="00CF791D"/>
    <w:rsid w:val="00D83D78"/>
    <w:rsid w:val="00D8709D"/>
    <w:rsid w:val="00D96CFF"/>
    <w:rsid w:val="00DA5F53"/>
    <w:rsid w:val="00DE5633"/>
    <w:rsid w:val="00DF4BFC"/>
    <w:rsid w:val="00E3527F"/>
    <w:rsid w:val="00E47E9D"/>
    <w:rsid w:val="00E700C5"/>
    <w:rsid w:val="00ED50D1"/>
    <w:rsid w:val="00F00A4F"/>
    <w:rsid w:val="00F125BA"/>
    <w:rsid w:val="00F2366F"/>
    <w:rsid w:val="00F23B3B"/>
    <w:rsid w:val="00F37241"/>
    <w:rsid w:val="00F86152"/>
    <w:rsid w:val="00FA4C48"/>
    <w:rsid w:val="00F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DA4D8"/>
  <w15:chartTrackingRefBased/>
  <w15:docId w15:val="{26F20925-B85D-41D3-A410-2ACCD32D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75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vik\Documents\Custom%20Office%20Templates\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format.dotx</Template>
  <TotalTime>46</TotalTime>
  <Pages>7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</dc:creator>
  <cp:keywords>DAA</cp:keywords>
  <dc:description/>
  <cp:lastModifiedBy>Daivik Karbhari</cp:lastModifiedBy>
  <cp:revision>5</cp:revision>
  <cp:lastPrinted>2023-08-02T06:06:00Z</cp:lastPrinted>
  <dcterms:created xsi:type="dcterms:W3CDTF">2024-10-07T04:49:00Z</dcterms:created>
  <dcterms:modified xsi:type="dcterms:W3CDTF">2024-10-07T05:35:00Z</dcterms:modified>
</cp:coreProperties>
</file>