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BD92D" w14:textId="77777777" w:rsidR="00557283" w:rsidRDefault="009628C9" w:rsidP="00E700C5">
      <w:pPr>
        <w:pBdr>
          <w:top w:val="single" w:sz="4" w:space="1" w:color="auto"/>
          <w:left w:val="single" w:sz="4" w:space="4" w:color="auto"/>
          <w:bottom w:val="single" w:sz="4" w:space="1" w:color="auto"/>
          <w:right w:val="single" w:sz="4" w:space="4" w:color="auto"/>
        </w:pBdr>
        <w:rPr>
          <w:rFonts w:ascii="Cambria" w:hAnsi="Cambria"/>
          <w:b/>
          <w:bCs/>
          <w:sz w:val="24"/>
          <w:szCs w:val="24"/>
          <w:lang w:val="en-IN"/>
        </w:rPr>
      </w:pPr>
      <w:r>
        <w:rPr>
          <w:rFonts w:ascii="Cambria" w:hAnsi="Cambria"/>
          <w:b/>
          <w:bCs/>
          <w:sz w:val="24"/>
          <w:szCs w:val="24"/>
          <w:lang w:val="en-IN"/>
        </w:rPr>
        <w:t>Batch</w:t>
      </w:r>
      <w:r w:rsidR="00E700C5">
        <w:rPr>
          <w:rFonts w:ascii="Cambria" w:hAnsi="Cambria"/>
          <w:b/>
          <w:bCs/>
          <w:sz w:val="24"/>
          <w:szCs w:val="24"/>
          <w:lang w:val="en-IN"/>
        </w:rPr>
        <w:t>- T4</w:t>
      </w:r>
    </w:p>
    <w:p w14:paraId="7437962C" w14:textId="241A426C" w:rsidR="00311A9E" w:rsidRDefault="000A442A" w:rsidP="00E700C5">
      <w:pPr>
        <w:pBdr>
          <w:top w:val="single" w:sz="4" w:space="1" w:color="auto"/>
          <w:left w:val="single" w:sz="4" w:space="4" w:color="auto"/>
          <w:bottom w:val="single" w:sz="4" w:space="1" w:color="auto"/>
          <w:right w:val="single" w:sz="4" w:space="4" w:color="auto"/>
        </w:pBdr>
        <w:rPr>
          <w:rFonts w:ascii="Cambria" w:hAnsi="Cambria"/>
          <w:b/>
          <w:bCs/>
          <w:sz w:val="24"/>
          <w:szCs w:val="24"/>
          <w:lang w:val="en-IN"/>
        </w:rPr>
      </w:pPr>
      <w:r w:rsidRPr="008C6C57">
        <w:rPr>
          <w:rFonts w:ascii="Cambria" w:hAnsi="Cambria"/>
          <w:b/>
          <w:bCs/>
          <w:sz w:val="24"/>
          <w:szCs w:val="24"/>
          <w:lang w:val="en-IN"/>
        </w:rPr>
        <w:t>Practical No.</w:t>
      </w:r>
      <w:r w:rsidR="00E700C5">
        <w:rPr>
          <w:rFonts w:ascii="Cambria" w:hAnsi="Cambria"/>
          <w:b/>
          <w:bCs/>
          <w:sz w:val="24"/>
          <w:szCs w:val="24"/>
          <w:lang w:val="en-IN"/>
        </w:rPr>
        <w:t xml:space="preserve"> </w:t>
      </w:r>
      <w:r w:rsidR="00690026">
        <w:rPr>
          <w:rFonts w:ascii="Cambria" w:hAnsi="Cambria"/>
          <w:b/>
          <w:bCs/>
          <w:sz w:val="24"/>
          <w:szCs w:val="24"/>
          <w:lang w:val="en-IN"/>
        </w:rPr>
        <w:t>9</w:t>
      </w:r>
    </w:p>
    <w:p w14:paraId="138903C2" w14:textId="3AB09A3F" w:rsidR="00D83D78" w:rsidRPr="00690026" w:rsidRDefault="0086062B" w:rsidP="00690026">
      <w:pPr>
        <w:pBdr>
          <w:top w:val="single" w:sz="4" w:space="1" w:color="auto"/>
          <w:left w:val="single" w:sz="4" w:space="4" w:color="auto"/>
          <w:bottom w:val="single" w:sz="4" w:space="1" w:color="auto"/>
          <w:right w:val="single" w:sz="4" w:space="4" w:color="auto"/>
        </w:pBdr>
        <w:rPr>
          <w:rFonts w:ascii="Cambria" w:hAnsi="Cambria"/>
          <w:b/>
          <w:bCs/>
          <w:sz w:val="24"/>
          <w:szCs w:val="24"/>
        </w:rPr>
      </w:pPr>
      <w:r>
        <w:rPr>
          <w:rFonts w:ascii="Cambria" w:hAnsi="Cambria"/>
          <w:b/>
          <w:bCs/>
          <w:sz w:val="24"/>
          <w:szCs w:val="24"/>
          <w:lang w:val="en-IN"/>
        </w:rPr>
        <w:t>Title of Assignment</w:t>
      </w:r>
      <w:r w:rsidR="00E700C5">
        <w:rPr>
          <w:rFonts w:ascii="Cambria" w:hAnsi="Cambria"/>
          <w:b/>
          <w:bCs/>
          <w:sz w:val="24"/>
          <w:szCs w:val="24"/>
          <w:lang w:val="en-IN"/>
        </w:rPr>
        <w:t>:</w:t>
      </w:r>
      <w:r w:rsidR="00690026">
        <w:rPr>
          <w:rFonts w:ascii="Cambria" w:hAnsi="Cambria"/>
          <w:b/>
          <w:bCs/>
          <w:sz w:val="24"/>
          <w:szCs w:val="24"/>
          <w:lang w:val="en-IN"/>
        </w:rPr>
        <w:t xml:space="preserve"> </w:t>
      </w:r>
      <w:r w:rsidR="00690026" w:rsidRPr="00690026">
        <w:rPr>
          <w:rFonts w:ascii="Cambria" w:hAnsi="Cambria"/>
          <w:b/>
          <w:bCs/>
          <w:sz w:val="24"/>
          <w:szCs w:val="24"/>
        </w:rPr>
        <w:t>Study and implementation of node.js</w:t>
      </w:r>
    </w:p>
    <w:p w14:paraId="0A61E101" w14:textId="77777777" w:rsidR="00557283" w:rsidRDefault="00557283" w:rsidP="00E700C5">
      <w:pPr>
        <w:pBdr>
          <w:top w:val="single" w:sz="4" w:space="1" w:color="auto"/>
          <w:left w:val="single" w:sz="4" w:space="4" w:color="auto"/>
          <w:bottom w:val="single" w:sz="4" w:space="1" w:color="auto"/>
          <w:right w:val="single" w:sz="4" w:space="4" w:color="auto"/>
        </w:pBd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w:t>
      </w:r>
      <w:r w:rsidR="00E700C5">
        <w:rPr>
          <w:rFonts w:ascii="Cambria" w:hAnsi="Cambria"/>
          <w:b/>
          <w:bCs/>
          <w:sz w:val="24"/>
          <w:szCs w:val="24"/>
          <w:lang w:val="en-IN"/>
        </w:rPr>
        <w:t xml:space="preserve"> Daivik Karbhari</w:t>
      </w:r>
    </w:p>
    <w:p w14:paraId="68018754" w14:textId="77777777" w:rsidR="00557283" w:rsidRPr="008C6C57" w:rsidRDefault="00557283" w:rsidP="00E700C5">
      <w:pPr>
        <w:pBdr>
          <w:top w:val="single" w:sz="4" w:space="1" w:color="auto"/>
          <w:left w:val="single" w:sz="4" w:space="4" w:color="auto"/>
          <w:bottom w:val="single" w:sz="4" w:space="1" w:color="auto"/>
          <w:right w:val="single" w:sz="4" w:space="4" w:color="auto"/>
        </w:pBd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w:t>
      </w:r>
      <w:r w:rsidR="00E700C5">
        <w:rPr>
          <w:rFonts w:ascii="Cambria" w:hAnsi="Cambria"/>
          <w:b/>
          <w:bCs/>
          <w:sz w:val="24"/>
          <w:szCs w:val="24"/>
          <w:lang w:val="en-IN"/>
        </w:rPr>
        <w:t xml:space="preserve"> 22510111</w:t>
      </w:r>
    </w:p>
    <w:p w14:paraId="1DB1828D" w14:textId="77777777" w:rsidR="00D83D78" w:rsidRDefault="004C65AA" w:rsidP="0093589D">
      <w:pPr>
        <w:rPr>
          <w:rFonts w:ascii="Cambria" w:hAnsi="Cambria"/>
          <w:b/>
          <w:bCs/>
          <w:sz w:val="24"/>
          <w:szCs w:val="22"/>
          <w:lang w:val="en-IN"/>
        </w:rPr>
      </w:pPr>
      <w:r>
        <w:rPr>
          <w:rFonts w:ascii="Cambria" w:hAnsi="Cambria"/>
          <w:b/>
          <w:bCs/>
          <w:sz w:val="24"/>
          <w:szCs w:val="22"/>
          <w:lang w:val="en-IN"/>
        </w:rPr>
        <w:t>Problem Statement</w:t>
      </w:r>
      <w:r w:rsidR="0093589D">
        <w:rPr>
          <w:rFonts w:ascii="Cambria" w:hAnsi="Cambria"/>
          <w:b/>
          <w:bCs/>
          <w:sz w:val="24"/>
          <w:szCs w:val="22"/>
          <w:lang w:val="en-IN"/>
        </w:rPr>
        <w:t>:</w:t>
      </w:r>
      <w:r w:rsidR="003860DF">
        <w:rPr>
          <w:rFonts w:ascii="Cambria" w:hAnsi="Cambria"/>
          <w:b/>
          <w:bCs/>
          <w:sz w:val="24"/>
          <w:szCs w:val="22"/>
          <w:lang w:val="en-IN"/>
        </w:rPr>
        <w:t xml:space="preserve"> </w:t>
      </w:r>
    </w:p>
    <w:p w14:paraId="031E46EA" w14:textId="77777777" w:rsidR="00496C83" w:rsidRPr="00496C83" w:rsidRDefault="00496C83" w:rsidP="00496C83">
      <w:pPr>
        <w:rPr>
          <w:rFonts w:ascii="Cambria" w:hAnsi="Cambria"/>
          <w:b/>
          <w:bCs/>
          <w:sz w:val="24"/>
          <w:szCs w:val="22"/>
        </w:rPr>
      </w:pPr>
    </w:p>
    <w:p w14:paraId="3B9337E1" w14:textId="51F5B568" w:rsidR="00496C83" w:rsidRPr="00496C83" w:rsidRDefault="00496C83" w:rsidP="00496C83">
      <w:pPr>
        <w:rPr>
          <w:rFonts w:ascii="Cambria" w:hAnsi="Cambria"/>
          <w:b/>
          <w:bCs/>
          <w:sz w:val="28"/>
          <w:szCs w:val="24"/>
        </w:rPr>
      </w:pPr>
      <w:r w:rsidRPr="00496C83">
        <w:rPr>
          <w:rFonts w:ascii="Cambria" w:hAnsi="Cambria"/>
          <w:b/>
          <w:bCs/>
          <w:sz w:val="36"/>
          <w:szCs w:val="32"/>
        </w:rPr>
        <w:t xml:space="preserve">Problem Statement 1: Database Connectivity using SQL or Oracle </w:t>
      </w:r>
    </w:p>
    <w:p w14:paraId="19D3876A" w14:textId="004AD5B8" w:rsidR="00496C83" w:rsidRPr="00496C83" w:rsidRDefault="00496C83" w:rsidP="00496C83">
      <w:pPr>
        <w:rPr>
          <w:rFonts w:ascii="Cambria" w:hAnsi="Cambria"/>
          <w:sz w:val="24"/>
          <w:szCs w:val="22"/>
        </w:rPr>
      </w:pPr>
      <w:r w:rsidRPr="00496C83">
        <w:rPr>
          <w:rFonts w:ascii="Cambria" w:hAnsi="Cambria"/>
          <w:sz w:val="24"/>
          <w:szCs w:val="22"/>
        </w:rPr>
        <w:t xml:space="preserve">Write a Node.js program that connects to an Oracle/SQL database, retrieves data from a table, and displays the results. </w:t>
      </w:r>
    </w:p>
    <w:p w14:paraId="67C3CD6E" w14:textId="77777777" w:rsidR="00496C83" w:rsidRDefault="00496C83" w:rsidP="0093589D">
      <w:pPr>
        <w:rPr>
          <w:rFonts w:ascii="Cambria" w:hAnsi="Cambria"/>
          <w:b/>
          <w:bCs/>
          <w:sz w:val="24"/>
          <w:szCs w:val="22"/>
          <w:lang w:val="en-IN"/>
        </w:rPr>
      </w:pPr>
    </w:p>
    <w:p w14:paraId="3A445211" w14:textId="77777777" w:rsidR="00690026" w:rsidRPr="00690026" w:rsidRDefault="00690026" w:rsidP="00690026">
      <w:pPr>
        <w:rPr>
          <w:rFonts w:ascii="Cambria" w:hAnsi="Cambria"/>
          <w:b/>
          <w:bCs/>
          <w:sz w:val="36"/>
          <w:szCs w:val="32"/>
          <w:lang w:val="en-IN"/>
        </w:rPr>
      </w:pPr>
      <w:r w:rsidRPr="00690026">
        <w:rPr>
          <w:rFonts w:ascii="Cambria" w:hAnsi="Cambria"/>
          <w:b/>
          <w:bCs/>
          <w:sz w:val="36"/>
          <w:szCs w:val="32"/>
          <w:lang w:val="en-IN"/>
        </w:rPr>
        <w:t xml:space="preserve">Problem Statement 2: Middleware (Express.js) </w:t>
      </w:r>
    </w:p>
    <w:p w14:paraId="6A0D2047" w14:textId="77777777" w:rsidR="00690026" w:rsidRPr="00496C83" w:rsidRDefault="00690026" w:rsidP="00690026">
      <w:pPr>
        <w:rPr>
          <w:rFonts w:ascii="Cambria" w:hAnsi="Cambria"/>
          <w:b/>
          <w:bCs/>
          <w:sz w:val="24"/>
          <w:szCs w:val="22"/>
          <w:lang w:val="en-IN"/>
        </w:rPr>
      </w:pPr>
      <w:r w:rsidRPr="00496C83">
        <w:rPr>
          <w:rFonts w:ascii="Cambria" w:hAnsi="Cambria"/>
          <w:b/>
          <w:bCs/>
          <w:sz w:val="24"/>
          <w:szCs w:val="22"/>
          <w:lang w:val="en-IN"/>
        </w:rPr>
        <w:t>1.  What is Middleware in Node.js (particularly in the context of Express.js)?</w:t>
      </w:r>
    </w:p>
    <w:p w14:paraId="149C3649"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In the context of Express.js, middleware refers to functions that have access to the request (req), response (res), and the next middleware function in the request-response cycle. Middleware functions can perform various operations, such as:</w:t>
      </w:r>
    </w:p>
    <w:p w14:paraId="47DB56FA"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r w:rsidRPr="00690026">
        <w:rPr>
          <w:rFonts w:ascii="Cambria" w:hAnsi="Cambria"/>
          <w:sz w:val="24"/>
          <w:szCs w:val="22"/>
          <w:lang w:val="en-IN"/>
        </w:rPr>
        <w:tab/>
        <w:t>Executing code.</w:t>
      </w:r>
    </w:p>
    <w:p w14:paraId="44A48119"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r w:rsidRPr="00690026">
        <w:rPr>
          <w:rFonts w:ascii="Cambria" w:hAnsi="Cambria"/>
          <w:sz w:val="24"/>
          <w:szCs w:val="22"/>
          <w:lang w:val="en-IN"/>
        </w:rPr>
        <w:tab/>
        <w:t>Modifying the req or res objects.</w:t>
      </w:r>
    </w:p>
    <w:p w14:paraId="75F97279"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r w:rsidRPr="00690026">
        <w:rPr>
          <w:rFonts w:ascii="Cambria" w:hAnsi="Cambria"/>
          <w:sz w:val="24"/>
          <w:szCs w:val="22"/>
          <w:lang w:val="en-IN"/>
        </w:rPr>
        <w:tab/>
        <w:t>Ending the request-response cycle by sending a response.</w:t>
      </w:r>
    </w:p>
    <w:p w14:paraId="7DA9765A"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r w:rsidRPr="00690026">
        <w:rPr>
          <w:rFonts w:ascii="Cambria" w:hAnsi="Cambria"/>
          <w:sz w:val="24"/>
          <w:szCs w:val="22"/>
          <w:lang w:val="en-IN"/>
        </w:rPr>
        <w:tab/>
        <w:t>Calling the next() function to pass control to the next middleware function.</w:t>
      </w:r>
    </w:p>
    <w:p w14:paraId="692E5833"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Middleware can be used to handle things like authentication, logging, data validation, error handling, and more.</w:t>
      </w:r>
    </w:p>
    <w:p w14:paraId="31FA7FF5" w14:textId="77777777" w:rsidR="00690026" w:rsidRPr="00690026" w:rsidRDefault="00690026" w:rsidP="00690026">
      <w:pPr>
        <w:rPr>
          <w:rFonts w:ascii="Cambria" w:hAnsi="Cambria"/>
          <w:sz w:val="24"/>
          <w:szCs w:val="22"/>
          <w:lang w:val="en-IN"/>
        </w:rPr>
      </w:pPr>
    </w:p>
    <w:p w14:paraId="720BB544" w14:textId="77777777" w:rsidR="00690026" w:rsidRPr="00496C83" w:rsidRDefault="00690026" w:rsidP="00690026">
      <w:pPr>
        <w:rPr>
          <w:rFonts w:ascii="Cambria" w:hAnsi="Cambria"/>
          <w:b/>
          <w:bCs/>
          <w:sz w:val="24"/>
          <w:szCs w:val="22"/>
          <w:lang w:val="en-IN"/>
        </w:rPr>
      </w:pPr>
      <w:r w:rsidRPr="00496C83">
        <w:rPr>
          <w:rFonts w:ascii="Cambria" w:hAnsi="Cambria"/>
          <w:b/>
          <w:bCs/>
          <w:sz w:val="24"/>
          <w:szCs w:val="22"/>
          <w:lang w:val="en-IN"/>
        </w:rPr>
        <w:t>2. How do you create custom middleware in Express.js?</w:t>
      </w:r>
    </w:p>
    <w:p w14:paraId="4635D4AF"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You can create custom middleware in Express.js by defining a function that takes three parameters: req, res, and next. Inside this function, you can perform any logic, modify the request or response objects, and either terminate the request-response cycle or pass the control to the next middleware using the next() function.</w:t>
      </w:r>
    </w:p>
    <w:p w14:paraId="1A2D1578"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lastRenderedPageBreak/>
        <w:t>Here's an example of a custom middleware that logs the request method and URL:</w:t>
      </w:r>
    </w:p>
    <w:p w14:paraId="4E9D528B"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const express = require('express');</w:t>
      </w:r>
    </w:p>
    <w:p w14:paraId="04746FF2"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const app = express();</w:t>
      </w:r>
    </w:p>
    <w:p w14:paraId="01F75B67"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Custom middleware function</w:t>
      </w:r>
    </w:p>
    <w:p w14:paraId="097A32A6"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const logger = (req, res, next) =&gt; {</w:t>
      </w:r>
    </w:p>
    <w:p w14:paraId="2FF5AE93"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console.log(`${req.method} ${req.url}`);</w:t>
      </w:r>
    </w:p>
    <w:p w14:paraId="7F370492"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next(); // Pass control to the next middleware or route handler</w:t>
      </w:r>
    </w:p>
    <w:p w14:paraId="7CB75B6B"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p>
    <w:p w14:paraId="213B2291"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Use the middleware globally</w:t>
      </w:r>
    </w:p>
    <w:p w14:paraId="74A9D08A"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app.use(logger);</w:t>
      </w:r>
    </w:p>
    <w:p w14:paraId="31B2435B" w14:textId="77777777" w:rsidR="00690026" w:rsidRPr="00690026" w:rsidRDefault="00690026" w:rsidP="00690026">
      <w:pPr>
        <w:rPr>
          <w:rFonts w:ascii="Cambria" w:hAnsi="Cambria"/>
          <w:sz w:val="24"/>
          <w:szCs w:val="22"/>
          <w:lang w:val="en-IN"/>
        </w:rPr>
      </w:pPr>
    </w:p>
    <w:p w14:paraId="1ECED267"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Sample route</w:t>
      </w:r>
    </w:p>
    <w:p w14:paraId="7F6A72CF"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app.get('/', (req, res) =&gt; {</w:t>
      </w:r>
    </w:p>
    <w:p w14:paraId="31C374A6"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res.send('Home Page');</w:t>
      </w:r>
    </w:p>
    <w:p w14:paraId="325ECB1D"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p>
    <w:p w14:paraId="79A2E3F5"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app.listen(3000, () =&gt; {</w:t>
      </w:r>
    </w:p>
    <w:p w14:paraId="791038B1"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console.log('Server is running on http://localhost:3000');</w:t>
      </w:r>
    </w:p>
    <w:p w14:paraId="7E5BE6E4"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p>
    <w:p w14:paraId="26B5BE21" w14:textId="77777777" w:rsidR="00690026" w:rsidRPr="00690026" w:rsidRDefault="00690026" w:rsidP="00690026">
      <w:pPr>
        <w:rPr>
          <w:rFonts w:ascii="Cambria" w:hAnsi="Cambria"/>
          <w:sz w:val="24"/>
          <w:szCs w:val="22"/>
          <w:lang w:val="en-IN"/>
        </w:rPr>
      </w:pPr>
    </w:p>
    <w:p w14:paraId="254BB0DC" w14:textId="77777777" w:rsidR="00690026" w:rsidRPr="00496C83" w:rsidRDefault="00690026" w:rsidP="00690026">
      <w:pPr>
        <w:rPr>
          <w:rFonts w:ascii="Cambria" w:hAnsi="Cambria"/>
          <w:b/>
          <w:bCs/>
          <w:sz w:val="24"/>
          <w:szCs w:val="22"/>
          <w:lang w:val="en-IN"/>
        </w:rPr>
      </w:pPr>
      <w:r w:rsidRPr="00496C83">
        <w:rPr>
          <w:rFonts w:ascii="Cambria" w:hAnsi="Cambria"/>
          <w:b/>
          <w:bCs/>
          <w:sz w:val="24"/>
          <w:szCs w:val="22"/>
          <w:lang w:val="en-IN"/>
        </w:rPr>
        <w:t>3. How is middleware executed in order in an Express.js application?</w:t>
      </w:r>
    </w:p>
    <w:p w14:paraId="63CCBC97"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In Express.js, middleware functions are executed in the order they are defined. This is important because middleware can either:</w:t>
      </w:r>
    </w:p>
    <w:p w14:paraId="406BD06F"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r w:rsidRPr="00690026">
        <w:rPr>
          <w:rFonts w:ascii="Cambria" w:hAnsi="Cambria"/>
          <w:sz w:val="24"/>
          <w:szCs w:val="22"/>
          <w:lang w:val="en-IN"/>
        </w:rPr>
        <w:tab/>
        <w:t>Modify the request or response objects.</w:t>
      </w:r>
    </w:p>
    <w:p w14:paraId="03281B87"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r w:rsidRPr="00690026">
        <w:rPr>
          <w:rFonts w:ascii="Cambria" w:hAnsi="Cambria"/>
          <w:sz w:val="24"/>
          <w:szCs w:val="22"/>
          <w:lang w:val="en-IN"/>
        </w:rPr>
        <w:tab/>
        <w:t>Terminate the request-response cycle (e.g., by sending a response).</w:t>
      </w:r>
    </w:p>
    <w:p w14:paraId="34B4BE6B"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r w:rsidRPr="00690026">
        <w:rPr>
          <w:rFonts w:ascii="Cambria" w:hAnsi="Cambria"/>
          <w:sz w:val="24"/>
          <w:szCs w:val="22"/>
          <w:lang w:val="en-IN"/>
        </w:rPr>
        <w:tab/>
        <w:t>Pass control to the next middleware or route handler using the next() function.</w:t>
      </w:r>
    </w:p>
    <w:p w14:paraId="14F9E771"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The sequence in which middleware is executed follows a top-down approach. Once a middleware function is executed, the next() function is called to pass control to the next middleware in the chain. If next() is not called, the request-response cycle will be terminated, and the next middleware or route handler will not be executed.</w:t>
      </w:r>
    </w:p>
    <w:p w14:paraId="523098FD"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lastRenderedPageBreak/>
        <w:t>Execution Flow:</w:t>
      </w:r>
    </w:p>
    <w:p w14:paraId="2D6A11EE"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1.</w:t>
      </w:r>
      <w:r w:rsidRPr="00690026">
        <w:rPr>
          <w:rFonts w:ascii="Cambria" w:hAnsi="Cambria"/>
          <w:sz w:val="24"/>
          <w:szCs w:val="22"/>
          <w:lang w:val="en-IN"/>
        </w:rPr>
        <w:tab/>
        <w:t>Middleware functions are executed in the order they are registered using app.use() or directly in the route.</w:t>
      </w:r>
    </w:p>
    <w:p w14:paraId="593EA024"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2.</w:t>
      </w:r>
      <w:r w:rsidRPr="00690026">
        <w:rPr>
          <w:rFonts w:ascii="Cambria" w:hAnsi="Cambria"/>
          <w:sz w:val="24"/>
          <w:szCs w:val="22"/>
          <w:lang w:val="en-IN"/>
        </w:rPr>
        <w:tab/>
        <w:t>If next() is called, the next middleware or route handler will be executed.</w:t>
      </w:r>
    </w:p>
    <w:p w14:paraId="52926642"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3.</w:t>
      </w:r>
      <w:r w:rsidRPr="00690026">
        <w:rPr>
          <w:rFonts w:ascii="Cambria" w:hAnsi="Cambria"/>
          <w:sz w:val="24"/>
          <w:szCs w:val="22"/>
          <w:lang w:val="en-IN"/>
        </w:rPr>
        <w:tab/>
        <w:t>If next() is not called, the response is sent, and the cycle stops.</w:t>
      </w:r>
    </w:p>
    <w:p w14:paraId="5569E25E"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Example:</w:t>
      </w:r>
    </w:p>
    <w:p w14:paraId="5A1E1BAB"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const express = require('express');</w:t>
      </w:r>
    </w:p>
    <w:p w14:paraId="5018620F"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const app = express();</w:t>
      </w:r>
    </w:p>
    <w:p w14:paraId="5276CBB7" w14:textId="77777777" w:rsidR="00690026" w:rsidRPr="00690026" w:rsidRDefault="00690026" w:rsidP="00690026">
      <w:pPr>
        <w:rPr>
          <w:rFonts w:ascii="Cambria" w:hAnsi="Cambria"/>
          <w:sz w:val="24"/>
          <w:szCs w:val="22"/>
          <w:lang w:val="en-IN"/>
        </w:rPr>
      </w:pPr>
    </w:p>
    <w:p w14:paraId="32720565"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First middleware</w:t>
      </w:r>
    </w:p>
    <w:p w14:paraId="5B45CC55"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app.use((req, res, next) =&gt; {</w:t>
      </w:r>
    </w:p>
    <w:p w14:paraId="1FBCAE26"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console.log('Middleware 1');</w:t>
      </w:r>
    </w:p>
    <w:p w14:paraId="2471B668"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next(); // Pass control to the next middleware</w:t>
      </w:r>
    </w:p>
    <w:p w14:paraId="396F7C03"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p>
    <w:p w14:paraId="04F55CD4" w14:textId="77777777" w:rsidR="00690026" w:rsidRPr="00690026" w:rsidRDefault="00690026" w:rsidP="00690026">
      <w:pPr>
        <w:rPr>
          <w:rFonts w:ascii="Cambria" w:hAnsi="Cambria"/>
          <w:sz w:val="24"/>
          <w:szCs w:val="22"/>
          <w:lang w:val="en-IN"/>
        </w:rPr>
      </w:pPr>
    </w:p>
    <w:p w14:paraId="53F6ED68"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Second middleware</w:t>
      </w:r>
    </w:p>
    <w:p w14:paraId="42FE980E"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app.use((req, res, next) =&gt; {</w:t>
      </w:r>
    </w:p>
    <w:p w14:paraId="3C1C32CB"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console.log('Middleware 2');</w:t>
      </w:r>
    </w:p>
    <w:p w14:paraId="20D56A31"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next(); // Pass control to the next middleware or route handler</w:t>
      </w:r>
    </w:p>
    <w:p w14:paraId="3657A87A"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p>
    <w:p w14:paraId="5BE71F85" w14:textId="77777777" w:rsidR="00690026" w:rsidRPr="00690026" w:rsidRDefault="00690026" w:rsidP="00690026">
      <w:pPr>
        <w:rPr>
          <w:rFonts w:ascii="Cambria" w:hAnsi="Cambria"/>
          <w:sz w:val="24"/>
          <w:szCs w:val="22"/>
          <w:lang w:val="en-IN"/>
        </w:rPr>
      </w:pPr>
    </w:p>
    <w:p w14:paraId="4CB10AEE"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Route handler</w:t>
      </w:r>
    </w:p>
    <w:p w14:paraId="3EFD2F97"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app.get('/', (req, res) =&gt; {</w:t>
      </w:r>
    </w:p>
    <w:p w14:paraId="1217999C"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console.log('Route handler');</w:t>
      </w:r>
    </w:p>
    <w:p w14:paraId="2E6CC2C6"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 xml:space="preserve">  res.send('Hello, World!');</w:t>
      </w:r>
    </w:p>
    <w:p w14:paraId="1D78FC40"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p>
    <w:p w14:paraId="4571E051" w14:textId="77777777" w:rsidR="00690026" w:rsidRPr="00690026" w:rsidRDefault="00690026" w:rsidP="00690026">
      <w:pPr>
        <w:rPr>
          <w:rFonts w:ascii="Cambria" w:hAnsi="Cambria"/>
          <w:sz w:val="24"/>
          <w:szCs w:val="22"/>
          <w:lang w:val="en-IN"/>
        </w:rPr>
      </w:pPr>
    </w:p>
    <w:p w14:paraId="3CB75EB0"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app.listen(3000, () =&gt; {</w:t>
      </w:r>
    </w:p>
    <w:p w14:paraId="61B868EB"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lastRenderedPageBreak/>
        <w:t xml:space="preserve">  console.log('Server running on http://localhost:3000');</w:t>
      </w:r>
    </w:p>
    <w:p w14:paraId="7A9DD72F"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w:t>
      </w:r>
    </w:p>
    <w:p w14:paraId="145521C9"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Execution order:</w:t>
      </w:r>
    </w:p>
    <w:p w14:paraId="20FDCB4D"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1.</w:t>
      </w:r>
      <w:r w:rsidRPr="00690026">
        <w:rPr>
          <w:rFonts w:ascii="Cambria" w:hAnsi="Cambria"/>
          <w:sz w:val="24"/>
          <w:szCs w:val="22"/>
          <w:lang w:val="en-IN"/>
        </w:rPr>
        <w:tab/>
        <w:t>The request enters Middleware 1 (console.log('Middleware 1')).</w:t>
      </w:r>
    </w:p>
    <w:p w14:paraId="436D140D"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2.</w:t>
      </w:r>
      <w:r w:rsidRPr="00690026">
        <w:rPr>
          <w:rFonts w:ascii="Cambria" w:hAnsi="Cambria"/>
          <w:sz w:val="24"/>
          <w:szCs w:val="22"/>
          <w:lang w:val="en-IN"/>
        </w:rPr>
        <w:tab/>
        <w:t>next() is called, so Middleware 2 is executed (console.log('Middleware 2')).</w:t>
      </w:r>
    </w:p>
    <w:p w14:paraId="4AA710B6"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3.</w:t>
      </w:r>
      <w:r w:rsidRPr="00690026">
        <w:rPr>
          <w:rFonts w:ascii="Cambria" w:hAnsi="Cambria"/>
          <w:sz w:val="24"/>
          <w:szCs w:val="22"/>
          <w:lang w:val="en-IN"/>
        </w:rPr>
        <w:tab/>
        <w:t>next() is called again, so the route handler is executed (console.log('Route handler')).</w:t>
      </w:r>
    </w:p>
    <w:p w14:paraId="0638F5BB" w14:textId="77777777" w:rsidR="00690026" w:rsidRPr="00690026" w:rsidRDefault="00690026" w:rsidP="00690026">
      <w:pPr>
        <w:rPr>
          <w:rFonts w:ascii="Cambria" w:hAnsi="Cambria"/>
          <w:sz w:val="24"/>
          <w:szCs w:val="22"/>
          <w:lang w:val="en-IN"/>
        </w:rPr>
      </w:pPr>
      <w:r w:rsidRPr="00690026">
        <w:rPr>
          <w:rFonts w:ascii="Cambria" w:hAnsi="Cambria"/>
          <w:sz w:val="24"/>
          <w:szCs w:val="22"/>
          <w:lang w:val="en-IN"/>
        </w:rPr>
        <w:t>4.</w:t>
      </w:r>
      <w:r w:rsidRPr="00690026">
        <w:rPr>
          <w:rFonts w:ascii="Cambria" w:hAnsi="Cambria"/>
          <w:sz w:val="24"/>
          <w:szCs w:val="22"/>
          <w:lang w:val="en-IN"/>
        </w:rPr>
        <w:tab/>
        <w:t>The response 'Hello, World!' is sent.</w:t>
      </w:r>
    </w:p>
    <w:p w14:paraId="3DEA1751" w14:textId="5237B1B8" w:rsidR="00587AFE" w:rsidRDefault="00690026" w:rsidP="00690026">
      <w:pPr>
        <w:rPr>
          <w:rFonts w:ascii="Cambria" w:hAnsi="Cambria"/>
          <w:sz w:val="24"/>
          <w:szCs w:val="22"/>
          <w:lang w:val="en-IN"/>
        </w:rPr>
      </w:pPr>
      <w:r w:rsidRPr="00690026">
        <w:rPr>
          <w:rFonts w:ascii="Cambria" w:hAnsi="Cambria"/>
          <w:sz w:val="24"/>
          <w:szCs w:val="22"/>
          <w:lang w:val="en-IN"/>
        </w:rPr>
        <w:t>If any middleware function does not call next(), the request-response cycle will stop at that point, and no further middleware or route handlers will be executed.</w:t>
      </w:r>
    </w:p>
    <w:p w14:paraId="741F490C" w14:textId="77777777" w:rsidR="00496C83" w:rsidRDefault="00496C83" w:rsidP="00690026">
      <w:pPr>
        <w:rPr>
          <w:rFonts w:ascii="Cambria" w:hAnsi="Cambria"/>
          <w:sz w:val="24"/>
          <w:szCs w:val="22"/>
          <w:lang w:val="en-IN"/>
        </w:rPr>
      </w:pPr>
    </w:p>
    <w:p w14:paraId="5D7C5BDA" w14:textId="77777777" w:rsidR="00496C83" w:rsidRDefault="00496C83" w:rsidP="00690026">
      <w:pPr>
        <w:rPr>
          <w:rFonts w:ascii="Cambria" w:hAnsi="Cambria"/>
          <w:sz w:val="24"/>
          <w:szCs w:val="22"/>
          <w:lang w:val="en-IN"/>
        </w:rPr>
      </w:pPr>
    </w:p>
    <w:p w14:paraId="68109786" w14:textId="77777777" w:rsidR="00496C83" w:rsidRPr="002E49CA" w:rsidRDefault="00496C83" w:rsidP="00496C83">
      <w:pPr>
        <w:pStyle w:val="NormalWeb"/>
        <w:rPr>
          <w:b/>
          <w:bCs/>
          <w:sz w:val="32"/>
          <w:szCs w:val="32"/>
        </w:rPr>
      </w:pPr>
      <w:r w:rsidRPr="002E49CA">
        <w:rPr>
          <w:b/>
          <w:bCs/>
          <w:sz w:val="32"/>
          <w:szCs w:val="32"/>
        </w:rPr>
        <w:t>Problem Statement 3: File System (fs) Module</w:t>
      </w:r>
    </w:p>
    <w:p w14:paraId="5F91CC84" w14:textId="77777777" w:rsidR="00496C83" w:rsidRPr="002E49CA" w:rsidRDefault="00496C83" w:rsidP="00496C83">
      <w:pPr>
        <w:pStyle w:val="NormalWeb"/>
        <w:rPr>
          <w:b/>
          <w:bCs/>
        </w:rPr>
      </w:pPr>
      <w:r w:rsidRPr="002E49CA">
        <w:rPr>
          <w:b/>
          <w:bCs/>
        </w:rPr>
        <w:t>1. How do you read and write files using the fs module in Node.js?</w:t>
      </w:r>
    </w:p>
    <w:p w14:paraId="775FBFD0" w14:textId="77777777" w:rsidR="00496C83" w:rsidRPr="002E49CA" w:rsidRDefault="00496C83" w:rsidP="00496C83">
      <w:pPr>
        <w:pStyle w:val="NormalWeb"/>
      </w:pPr>
      <w:r w:rsidRPr="002E49CA">
        <w:t>In Node.js, the fs (File System) module allows you to interact with the file system to perform operations like reading and writing files.</w:t>
      </w:r>
    </w:p>
    <w:p w14:paraId="2F4E82ED" w14:textId="77777777" w:rsidR="00496C83" w:rsidRPr="002E49CA" w:rsidRDefault="00496C83" w:rsidP="00496C83">
      <w:pPr>
        <w:pStyle w:val="NormalWeb"/>
      </w:pPr>
      <w:r w:rsidRPr="002E49CA">
        <w:t xml:space="preserve">To </w:t>
      </w:r>
      <w:r w:rsidRPr="002E49CA">
        <w:rPr>
          <w:b/>
          <w:bCs/>
        </w:rPr>
        <w:t>read</w:t>
      </w:r>
      <w:r w:rsidRPr="002E49CA">
        <w:t xml:space="preserve"> a file asynchronously:</w:t>
      </w:r>
    </w:p>
    <w:p w14:paraId="72019B61" w14:textId="77777777" w:rsidR="00496C83" w:rsidRPr="002E49CA" w:rsidRDefault="00496C83" w:rsidP="00496C83">
      <w:pPr>
        <w:pStyle w:val="NormalWeb"/>
        <w:rPr>
          <w:color w:val="ED7D31" w:themeColor="accent2"/>
        </w:rPr>
      </w:pPr>
      <w:r w:rsidRPr="002E49CA">
        <w:rPr>
          <w:color w:val="ED7D31" w:themeColor="accent2"/>
        </w:rPr>
        <w:t>const fs = require('fs');</w:t>
      </w:r>
    </w:p>
    <w:p w14:paraId="42B2DDE9" w14:textId="77777777" w:rsidR="00496C83" w:rsidRPr="002E49CA" w:rsidRDefault="00496C83" w:rsidP="00496C83">
      <w:pPr>
        <w:pStyle w:val="NormalWeb"/>
        <w:rPr>
          <w:color w:val="ED7D31" w:themeColor="accent2"/>
        </w:rPr>
      </w:pPr>
      <w:r w:rsidRPr="002E49CA">
        <w:rPr>
          <w:color w:val="ED7D31" w:themeColor="accent2"/>
        </w:rPr>
        <w:t>fs.readFile('example.txt', 'utf8', (err, data) =&gt; {</w:t>
      </w:r>
    </w:p>
    <w:p w14:paraId="62F80F48" w14:textId="77777777" w:rsidR="00496C83" w:rsidRPr="002E49CA" w:rsidRDefault="00496C83" w:rsidP="00496C83">
      <w:pPr>
        <w:pStyle w:val="NormalWeb"/>
        <w:rPr>
          <w:color w:val="ED7D31" w:themeColor="accent2"/>
        </w:rPr>
      </w:pPr>
      <w:r w:rsidRPr="002E49CA">
        <w:rPr>
          <w:color w:val="ED7D31" w:themeColor="accent2"/>
        </w:rPr>
        <w:t xml:space="preserve">  if (err) {</w:t>
      </w:r>
    </w:p>
    <w:p w14:paraId="616F1C9D" w14:textId="77777777" w:rsidR="00496C83" w:rsidRPr="002E49CA" w:rsidRDefault="00496C83" w:rsidP="00496C83">
      <w:pPr>
        <w:pStyle w:val="NormalWeb"/>
        <w:rPr>
          <w:color w:val="ED7D31" w:themeColor="accent2"/>
        </w:rPr>
      </w:pPr>
      <w:r w:rsidRPr="002E49CA">
        <w:rPr>
          <w:color w:val="ED7D31" w:themeColor="accent2"/>
        </w:rPr>
        <w:t xml:space="preserve">    console.error(err);</w:t>
      </w:r>
    </w:p>
    <w:p w14:paraId="7EA99C9B" w14:textId="77777777" w:rsidR="00496C83" w:rsidRPr="002E49CA" w:rsidRDefault="00496C83" w:rsidP="00496C83">
      <w:pPr>
        <w:pStyle w:val="NormalWeb"/>
        <w:rPr>
          <w:color w:val="ED7D31" w:themeColor="accent2"/>
        </w:rPr>
      </w:pPr>
      <w:r w:rsidRPr="002E49CA">
        <w:rPr>
          <w:color w:val="ED7D31" w:themeColor="accent2"/>
        </w:rPr>
        <w:t xml:space="preserve">    return;</w:t>
      </w:r>
    </w:p>
    <w:p w14:paraId="4BE9E3E3" w14:textId="77777777" w:rsidR="00496C83" w:rsidRPr="002E49CA" w:rsidRDefault="00496C83" w:rsidP="00496C83">
      <w:pPr>
        <w:pStyle w:val="NormalWeb"/>
        <w:rPr>
          <w:color w:val="ED7D31" w:themeColor="accent2"/>
        </w:rPr>
      </w:pPr>
      <w:r w:rsidRPr="002E49CA">
        <w:rPr>
          <w:color w:val="ED7D31" w:themeColor="accent2"/>
        </w:rPr>
        <w:t xml:space="preserve">  }</w:t>
      </w:r>
    </w:p>
    <w:p w14:paraId="66D865C9" w14:textId="77777777" w:rsidR="00496C83" w:rsidRPr="002E49CA" w:rsidRDefault="00496C83" w:rsidP="00496C83">
      <w:pPr>
        <w:pStyle w:val="NormalWeb"/>
        <w:rPr>
          <w:color w:val="ED7D31" w:themeColor="accent2"/>
        </w:rPr>
      </w:pPr>
      <w:r w:rsidRPr="002E49CA">
        <w:rPr>
          <w:color w:val="ED7D31" w:themeColor="accent2"/>
        </w:rPr>
        <w:t xml:space="preserve">  console.log(data); // Output the content of the file</w:t>
      </w:r>
    </w:p>
    <w:p w14:paraId="16C5C68F" w14:textId="77777777" w:rsidR="00496C83" w:rsidRPr="002E49CA" w:rsidRDefault="00496C83" w:rsidP="00496C83">
      <w:pPr>
        <w:pStyle w:val="NormalWeb"/>
        <w:rPr>
          <w:color w:val="ED7D31" w:themeColor="accent2"/>
        </w:rPr>
      </w:pPr>
      <w:r w:rsidRPr="002E49CA">
        <w:rPr>
          <w:color w:val="ED7D31" w:themeColor="accent2"/>
        </w:rPr>
        <w:t>});</w:t>
      </w:r>
    </w:p>
    <w:p w14:paraId="3C5F1D10" w14:textId="77777777" w:rsidR="00496C83" w:rsidRPr="002E49CA" w:rsidRDefault="00496C83" w:rsidP="00496C83">
      <w:pPr>
        <w:pStyle w:val="NormalWeb"/>
      </w:pPr>
      <w:r w:rsidRPr="002E49CA">
        <w:t xml:space="preserve">To </w:t>
      </w:r>
      <w:r w:rsidRPr="002E49CA">
        <w:rPr>
          <w:b/>
          <w:bCs/>
        </w:rPr>
        <w:t>write</w:t>
      </w:r>
      <w:r w:rsidRPr="002E49CA">
        <w:t xml:space="preserve"> to a file asynchronously:</w:t>
      </w:r>
    </w:p>
    <w:p w14:paraId="27EAC2BC" w14:textId="77777777" w:rsidR="00496C83" w:rsidRPr="002E49CA" w:rsidRDefault="00496C83" w:rsidP="00496C83">
      <w:pPr>
        <w:pStyle w:val="NormalWeb"/>
        <w:rPr>
          <w:color w:val="ED7D31" w:themeColor="accent2"/>
        </w:rPr>
      </w:pPr>
      <w:r w:rsidRPr="002E49CA">
        <w:rPr>
          <w:color w:val="ED7D31" w:themeColor="accent2"/>
        </w:rPr>
        <w:lastRenderedPageBreak/>
        <w:t>const fs = require('fs');</w:t>
      </w:r>
    </w:p>
    <w:p w14:paraId="743D6A8E" w14:textId="77777777" w:rsidR="00496C83" w:rsidRPr="002E49CA" w:rsidRDefault="00496C83" w:rsidP="00496C83">
      <w:pPr>
        <w:pStyle w:val="NormalWeb"/>
        <w:rPr>
          <w:color w:val="ED7D31" w:themeColor="accent2"/>
        </w:rPr>
      </w:pPr>
      <w:r w:rsidRPr="002E49CA">
        <w:rPr>
          <w:color w:val="ED7D31" w:themeColor="accent2"/>
        </w:rPr>
        <w:t>fs.writeFile('example.txt', 'Hello, World!', (err) =&gt; {</w:t>
      </w:r>
    </w:p>
    <w:p w14:paraId="732DB5A1" w14:textId="77777777" w:rsidR="00496C83" w:rsidRPr="002E49CA" w:rsidRDefault="00496C83" w:rsidP="00496C83">
      <w:pPr>
        <w:pStyle w:val="NormalWeb"/>
        <w:rPr>
          <w:color w:val="ED7D31" w:themeColor="accent2"/>
        </w:rPr>
      </w:pPr>
      <w:r w:rsidRPr="002E49CA">
        <w:rPr>
          <w:color w:val="ED7D31" w:themeColor="accent2"/>
        </w:rPr>
        <w:t xml:space="preserve">  if (err) {</w:t>
      </w:r>
    </w:p>
    <w:p w14:paraId="3B9DDEFE" w14:textId="77777777" w:rsidR="00496C83" w:rsidRPr="002E49CA" w:rsidRDefault="00496C83" w:rsidP="00496C83">
      <w:pPr>
        <w:pStyle w:val="NormalWeb"/>
        <w:rPr>
          <w:color w:val="ED7D31" w:themeColor="accent2"/>
        </w:rPr>
      </w:pPr>
      <w:r w:rsidRPr="002E49CA">
        <w:rPr>
          <w:color w:val="ED7D31" w:themeColor="accent2"/>
        </w:rPr>
        <w:t xml:space="preserve">    console.error(err);</w:t>
      </w:r>
    </w:p>
    <w:p w14:paraId="328099B4" w14:textId="77777777" w:rsidR="00496C83" w:rsidRPr="002E49CA" w:rsidRDefault="00496C83" w:rsidP="00496C83">
      <w:pPr>
        <w:pStyle w:val="NormalWeb"/>
        <w:rPr>
          <w:color w:val="ED7D31" w:themeColor="accent2"/>
        </w:rPr>
      </w:pPr>
      <w:r w:rsidRPr="002E49CA">
        <w:rPr>
          <w:color w:val="ED7D31" w:themeColor="accent2"/>
        </w:rPr>
        <w:t xml:space="preserve">    return;</w:t>
      </w:r>
    </w:p>
    <w:p w14:paraId="0A9569A8" w14:textId="77777777" w:rsidR="00496C83" w:rsidRPr="002E49CA" w:rsidRDefault="00496C83" w:rsidP="00496C83">
      <w:pPr>
        <w:pStyle w:val="NormalWeb"/>
        <w:rPr>
          <w:color w:val="ED7D31" w:themeColor="accent2"/>
        </w:rPr>
      </w:pPr>
      <w:r w:rsidRPr="002E49CA">
        <w:rPr>
          <w:color w:val="ED7D31" w:themeColor="accent2"/>
        </w:rPr>
        <w:t xml:space="preserve">  }</w:t>
      </w:r>
    </w:p>
    <w:p w14:paraId="21030EA7" w14:textId="77777777" w:rsidR="00496C83" w:rsidRPr="002E49CA" w:rsidRDefault="00496C83" w:rsidP="00496C83">
      <w:pPr>
        <w:pStyle w:val="NormalWeb"/>
        <w:rPr>
          <w:color w:val="ED7D31" w:themeColor="accent2"/>
        </w:rPr>
      </w:pPr>
      <w:r w:rsidRPr="002E49CA">
        <w:rPr>
          <w:color w:val="ED7D31" w:themeColor="accent2"/>
        </w:rPr>
        <w:t xml:space="preserve">  console.log('File has been written');</w:t>
      </w:r>
    </w:p>
    <w:p w14:paraId="0D55CE20" w14:textId="77777777" w:rsidR="00496C83" w:rsidRPr="002E49CA" w:rsidRDefault="00496C83" w:rsidP="00496C83">
      <w:pPr>
        <w:pStyle w:val="NormalWeb"/>
        <w:rPr>
          <w:color w:val="ED7D31" w:themeColor="accent2"/>
        </w:rPr>
      </w:pPr>
      <w:r w:rsidRPr="002E49CA">
        <w:rPr>
          <w:color w:val="ED7D31" w:themeColor="accent2"/>
        </w:rPr>
        <w:t>});</w:t>
      </w:r>
    </w:p>
    <w:p w14:paraId="2FD1509B" w14:textId="77777777" w:rsidR="00496C83" w:rsidRPr="002E49CA" w:rsidRDefault="00496C83" w:rsidP="00496C83">
      <w:pPr>
        <w:pStyle w:val="NormalWeb"/>
      </w:pPr>
      <w:r w:rsidRPr="002E49CA">
        <w:t>Both operations above are asynchronous, meaning the file operations are handled in the background, and the program can continue running while waiting for the results.</w:t>
      </w:r>
    </w:p>
    <w:p w14:paraId="0C0E1FE1" w14:textId="77777777" w:rsidR="00496C83" w:rsidRPr="002E49CA" w:rsidRDefault="00000000" w:rsidP="00496C83">
      <w:pPr>
        <w:pStyle w:val="NormalWeb"/>
      </w:pPr>
      <w:r>
        <w:pict w14:anchorId="3472959F">
          <v:rect id="_x0000_i1025" style="width:0;height:1.5pt" o:hralign="center" o:hrstd="t" o:hr="t" fillcolor="#a0a0a0" stroked="f"/>
        </w:pict>
      </w:r>
    </w:p>
    <w:p w14:paraId="14E9BEDA" w14:textId="77777777" w:rsidR="00496C83" w:rsidRPr="002E49CA" w:rsidRDefault="00496C83" w:rsidP="00496C83">
      <w:pPr>
        <w:pStyle w:val="NormalWeb"/>
        <w:rPr>
          <w:b/>
          <w:bCs/>
        </w:rPr>
      </w:pPr>
      <w:r w:rsidRPr="002E49CA">
        <w:rPr>
          <w:b/>
          <w:bCs/>
        </w:rPr>
        <w:t>2. What is the difference between fs.readFile() and fs.readFileSync()?</w:t>
      </w:r>
    </w:p>
    <w:p w14:paraId="664B68F1" w14:textId="77777777" w:rsidR="00496C83" w:rsidRPr="002E49CA" w:rsidRDefault="00496C83" w:rsidP="00496C83">
      <w:pPr>
        <w:pStyle w:val="NormalWeb"/>
        <w:numPr>
          <w:ilvl w:val="0"/>
          <w:numId w:val="12"/>
        </w:numPr>
      </w:pPr>
      <w:r w:rsidRPr="002E49CA">
        <w:rPr>
          <w:b/>
          <w:bCs/>
        </w:rPr>
        <w:t>fs.readFile()</w:t>
      </w:r>
      <w:r w:rsidRPr="002E49CA">
        <w:t xml:space="preserve">: This is an </w:t>
      </w:r>
      <w:r w:rsidRPr="002E49CA">
        <w:rPr>
          <w:b/>
          <w:bCs/>
        </w:rPr>
        <w:t>asynchronous</w:t>
      </w:r>
      <w:r w:rsidRPr="002E49CA">
        <w:t xml:space="preserve"> function. When you use it, Node.js doesn’t block the execution of subsequent code. Instead, you pass a callback function, which will be executed once the file is read. This is suitable for applications where you want to maintain a non-blocking, asynchronous flow.</w:t>
      </w:r>
    </w:p>
    <w:p w14:paraId="7605C4C8" w14:textId="77777777" w:rsidR="00496C83" w:rsidRPr="002E49CA" w:rsidRDefault="00496C83" w:rsidP="00496C83">
      <w:pPr>
        <w:pStyle w:val="NormalWeb"/>
      </w:pPr>
      <w:r w:rsidRPr="002E49CA">
        <w:t>Example:</w:t>
      </w:r>
    </w:p>
    <w:p w14:paraId="565B27B0" w14:textId="77777777" w:rsidR="00496C83" w:rsidRPr="002E49CA" w:rsidRDefault="00496C83" w:rsidP="00496C83">
      <w:pPr>
        <w:pStyle w:val="NormalWeb"/>
        <w:rPr>
          <w:color w:val="ED7D31" w:themeColor="accent2"/>
        </w:rPr>
      </w:pPr>
      <w:r w:rsidRPr="002E49CA">
        <w:rPr>
          <w:color w:val="ED7D31" w:themeColor="accent2"/>
        </w:rPr>
        <w:t>fs.readFile('example.txt', 'utf8', (err, data) =&gt; {</w:t>
      </w:r>
    </w:p>
    <w:p w14:paraId="020E6EAC" w14:textId="77777777" w:rsidR="00496C83" w:rsidRPr="002E49CA" w:rsidRDefault="00496C83" w:rsidP="00496C83">
      <w:pPr>
        <w:pStyle w:val="NormalWeb"/>
        <w:rPr>
          <w:color w:val="ED7D31" w:themeColor="accent2"/>
        </w:rPr>
      </w:pPr>
      <w:r w:rsidRPr="002E49CA">
        <w:rPr>
          <w:color w:val="ED7D31" w:themeColor="accent2"/>
        </w:rPr>
        <w:t xml:space="preserve">  if (err) throw err;</w:t>
      </w:r>
    </w:p>
    <w:p w14:paraId="7EB866E4" w14:textId="77777777" w:rsidR="00496C83" w:rsidRPr="002E49CA" w:rsidRDefault="00496C83" w:rsidP="00496C83">
      <w:pPr>
        <w:pStyle w:val="NormalWeb"/>
        <w:rPr>
          <w:color w:val="ED7D31" w:themeColor="accent2"/>
        </w:rPr>
      </w:pPr>
      <w:r w:rsidRPr="002E49CA">
        <w:rPr>
          <w:color w:val="ED7D31" w:themeColor="accent2"/>
        </w:rPr>
        <w:t xml:space="preserve">  console.log(data);</w:t>
      </w:r>
    </w:p>
    <w:p w14:paraId="035031B2" w14:textId="77777777" w:rsidR="00496C83" w:rsidRPr="002E49CA" w:rsidRDefault="00496C83" w:rsidP="00496C83">
      <w:pPr>
        <w:pStyle w:val="NormalWeb"/>
        <w:rPr>
          <w:color w:val="ED7D31" w:themeColor="accent2"/>
        </w:rPr>
      </w:pPr>
      <w:r w:rsidRPr="002E49CA">
        <w:rPr>
          <w:color w:val="ED7D31" w:themeColor="accent2"/>
        </w:rPr>
        <w:t>});</w:t>
      </w:r>
    </w:p>
    <w:p w14:paraId="368F1D42" w14:textId="77777777" w:rsidR="00496C83" w:rsidRPr="002E49CA" w:rsidRDefault="00496C83" w:rsidP="00496C83">
      <w:pPr>
        <w:pStyle w:val="NormalWeb"/>
        <w:rPr>
          <w:color w:val="ED7D31" w:themeColor="accent2"/>
        </w:rPr>
      </w:pPr>
      <w:r w:rsidRPr="002E49CA">
        <w:rPr>
          <w:color w:val="ED7D31" w:themeColor="accent2"/>
        </w:rPr>
        <w:t>console.log('This line will run before the file content is printed.');</w:t>
      </w:r>
    </w:p>
    <w:p w14:paraId="2B622B2C" w14:textId="77777777" w:rsidR="00496C83" w:rsidRPr="002E49CA" w:rsidRDefault="00496C83" w:rsidP="00496C83">
      <w:pPr>
        <w:pStyle w:val="NormalWeb"/>
        <w:numPr>
          <w:ilvl w:val="0"/>
          <w:numId w:val="12"/>
        </w:numPr>
      </w:pPr>
      <w:r w:rsidRPr="002E49CA">
        <w:rPr>
          <w:b/>
          <w:bCs/>
        </w:rPr>
        <w:t>fs.readFileSync()</w:t>
      </w:r>
      <w:r w:rsidRPr="002E49CA">
        <w:t xml:space="preserve">: This is a </w:t>
      </w:r>
      <w:r w:rsidRPr="002E49CA">
        <w:rPr>
          <w:b/>
          <w:bCs/>
        </w:rPr>
        <w:t>synchronous</w:t>
      </w:r>
      <w:r w:rsidRPr="002E49CA">
        <w:t xml:space="preserve"> function. It blocks the execution of subsequent code until the file has been read. This can be simpler to use, but it can make your application less performant because other tasks are blocked until the file is fully read.</w:t>
      </w:r>
    </w:p>
    <w:p w14:paraId="701EF852" w14:textId="77777777" w:rsidR="00496C83" w:rsidRPr="002E49CA" w:rsidRDefault="00496C83" w:rsidP="00496C83">
      <w:pPr>
        <w:pStyle w:val="NormalWeb"/>
      </w:pPr>
      <w:r w:rsidRPr="002E49CA">
        <w:t>Example:</w:t>
      </w:r>
    </w:p>
    <w:p w14:paraId="6F294A9C" w14:textId="77777777" w:rsidR="00496C83" w:rsidRPr="002E49CA" w:rsidRDefault="00496C83" w:rsidP="00496C83">
      <w:pPr>
        <w:pStyle w:val="NormalWeb"/>
        <w:rPr>
          <w:color w:val="ED7D31" w:themeColor="accent2"/>
        </w:rPr>
      </w:pPr>
      <w:r w:rsidRPr="002E49CA">
        <w:rPr>
          <w:color w:val="ED7D31" w:themeColor="accent2"/>
        </w:rPr>
        <w:lastRenderedPageBreak/>
        <w:t>const data = fs.readFileSync('example.txt', 'utf8');</w:t>
      </w:r>
    </w:p>
    <w:p w14:paraId="1E20475F" w14:textId="77777777" w:rsidR="00496C83" w:rsidRPr="002E49CA" w:rsidRDefault="00496C83" w:rsidP="00496C83">
      <w:pPr>
        <w:pStyle w:val="NormalWeb"/>
        <w:rPr>
          <w:color w:val="ED7D31" w:themeColor="accent2"/>
        </w:rPr>
      </w:pPr>
      <w:r w:rsidRPr="002E49CA">
        <w:rPr>
          <w:color w:val="ED7D31" w:themeColor="accent2"/>
        </w:rPr>
        <w:t>console.log(data);</w:t>
      </w:r>
    </w:p>
    <w:p w14:paraId="575ED55C" w14:textId="77777777" w:rsidR="00496C83" w:rsidRPr="002E49CA" w:rsidRDefault="00496C83" w:rsidP="00496C83">
      <w:pPr>
        <w:pStyle w:val="NormalWeb"/>
        <w:rPr>
          <w:color w:val="ED7D31" w:themeColor="accent2"/>
        </w:rPr>
      </w:pPr>
      <w:r w:rsidRPr="002E49CA">
        <w:rPr>
          <w:color w:val="ED7D31" w:themeColor="accent2"/>
        </w:rPr>
        <w:t>console.log('This line runs after the file content is printed.');</w:t>
      </w:r>
    </w:p>
    <w:p w14:paraId="6C2C200F" w14:textId="77777777" w:rsidR="00496C83" w:rsidRPr="002E49CA" w:rsidRDefault="00496C83" w:rsidP="00496C83">
      <w:pPr>
        <w:pStyle w:val="NormalWeb"/>
      </w:pPr>
      <w:r w:rsidRPr="002E49CA">
        <w:rPr>
          <w:b/>
          <w:bCs/>
        </w:rPr>
        <w:t>Key difference</w:t>
      </w:r>
      <w:r w:rsidRPr="002E49CA">
        <w:t>:</w:t>
      </w:r>
    </w:p>
    <w:p w14:paraId="73D6C007" w14:textId="77777777" w:rsidR="00496C83" w:rsidRPr="002E49CA" w:rsidRDefault="00496C83" w:rsidP="00496C83">
      <w:pPr>
        <w:pStyle w:val="NormalWeb"/>
        <w:numPr>
          <w:ilvl w:val="0"/>
          <w:numId w:val="13"/>
        </w:numPr>
      </w:pPr>
      <w:r w:rsidRPr="002E49CA">
        <w:t>fs.readFile() (asynchronous) doesn’t block the program while the file is being read.</w:t>
      </w:r>
    </w:p>
    <w:p w14:paraId="1091D1FE" w14:textId="77777777" w:rsidR="00496C83" w:rsidRPr="002E49CA" w:rsidRDefault="00496C83" w:rsidP="00496C83">
      <w:pPr>
        <w:pStyle w:val="NormalWeb"/>
        <w:numPr>
          <w:ilvl w:val="0"/>
          <w:numId w:val="13"/>
        </w:numPr>
      </w:pPr>
      <w:r w:rsidRPr="002E49CA">
        <w:t>fs.readFileSync() (synchronous) blocks the program until the file is fully read.</w:t>
      </w:r>
    </w:p>
    <w:p w14:paraId="4531C415" w14:textId="77777777" w:rsidR="00496C83" w:rsidRPr="002E49CA" w:rsidRDefault="00000000" w:rsidP="00496C83">
      <w:pPr>
        <w:pStyle w:val="NormalWeb"/>
      </w:pPr>
      <w:r>
        <w:pict w14:anchorId="2AE2D186">
          <v:rect id="_x0000_i1026" style="width:0;height:1.5pt" o:hralign="center" o:hrstd="t" o:hr="t" fillcolor="#a0a0a0" stroked="f"/>
        </w:pict>
      </w:r>
    </w:p>
    <w:p w14:paraId="213C260F" w14:textId="77777777" w:rsidR="00496C83" w:rsidRPr="002E49CA" w:rsidRDefault="00496C83" w:rsidP="00496C83">
      <w:pPr>
        <w:pStyle w:val="NormalWeb"/>
        <w:rPr>
          <w:b/>
          <w:bCs/>
        </w:rPr>
      </w:pPr>
      <w:r w:rsidRPr="002E49CA">
        <w:rPr>
          <w:b/>
          <w:bCs/>
        </w:rPr>
        <w:t>3. How can you check if a file or directory exists in Node.js?</w:t>
      </w:r>
    </w:p>
    <w:p w14:paraId="1B8CCB6B" w14:textId="77777777" w:rsidR="00496C83" w:rsidRPr="002E49CA" w:rsidRDefault="00496C83" w:rsidP="00496C83">
      <w:pPr>
        <w:pStyle w:val="NormalWeb"/>
      </w:pPr>
      <w:r w:rsidRPr="002E49CA">
        <w:t>You can check if a file or directory exists using fs.existsSync() or fs.access():</w:t>
      </w:r>
    </w:p>
    <w:p w14:paraId="036483AB" w14:textId="77777777" w:rsidR="00496C83" w:rsidRPr="002E49CA" w:rsidRDefault="00496C83" w:rsidP="00496C83">
      <w:pPr>
        <w:pStyle w:val="NormalWeb"/>
      </w:pPr>
      <w:r w:rsidRPr="002E49CA">
        <w:rPr>
          <w:b/>
          <w:bCs/>
        </w:rPr>
        <w:t>Synchronous</w:t>
      </w:r>
      <w:r w:rsidRPr="002E49CA">
        <w:t xml:space="preserve"> way using fs.existsSync():</w:t>
      </w:r>
    </w:p>
    <w:p w14:paraId="421BE8A6" w14:textId="77777777" w:rsidR="00496C83" w:rsidRPr="002E49CA" w:rsidRDefault="00496C83" w:rsidP="00496C83">
      <w:pPr>
        <w:pStyle w:val="NormalWeb"/>
        <w:rPr>
          <w:color w:val="ED7D31" w:themeColor="accent2"/>
        </w:rPr>
      </w:pPr>
      <w:r w:rsidRPr="002E49CA">
        <w:rPr>
          <w:color w:val="ED7D31" w:themeColor="accent2"/>
        </w:rPr>
        <w:t>const fs = require('fs');</w:t>
      </w:r>
    </w:p>
    <w:p w14:paraId="43B9049E" w14:textId="77777777" w:rsidR="00496C83" w:rsidRPr="002E49CA" w:rsidRDefault="00496C83" w:rsidP="00496C83">
      <w:pPr>
        <w:pStyle w:val="NormalWeb"/>
        <w:rPr>
          <w:color w:val="ED7D31" w:themeColor="accent2"/>
        </w:rPr>
      </w:pPr>
      <w:r w:rsidRPr="002E49CA">
        <w:rPr>
          <w:color w:val="ED7D31" w:themeColor="accent2"/>
        </w:rPr>
        <w:t>const fileExists = fs.existsSync('example.txt');</w:t>
      </w:r>
    </w:p>
    <w:p w14:paraId="2BF2F2D9" w14:textId="77777777" w:rsidR="00496C83" w:rsidRPr="002E49CA" w:rsidRDefault="00496C83" w:rsidP="00496C83">
      <w:pPr>
        <w:pStyle w:val="NormalWeb"/>
        <w:rPr>
          <w:color w:val="ED7D31" w:themeColor="accent2"/>
        </w:rPr>
      </w:pPr>
      <w:r w:rsidRPr="002E49CA">
        <w:rPr>
          <w:color w:val="ED7D31" w:themeColor="accent2"/>
        </w:rPr>
        <w:t>console.log(fileExists ? 'File exists' : 'File does not exist');</w:t>
      </w:r>
    </w:p>
    <w:p w14:paraId="225B3352" w14:textId="77777777" w:rsidR="00496C83" w:rsidRPr="002E49CA" w:rsidRDefault="00496C83" w:rsidP="00496C83">
      <w:pPr>
        <w:pStyle w:val="NormalWeb"/>
      </w:pPr>
      <w:r w:rsidRPr="002E49CA">
        <w:rPr>
          <w:b/>
          <w:bCs/>
        </w:rPr>
        <w:t>Asynchronous</w:t>
      </w:r>
      <w:r w:rsidRPr="002E49CA">
        <w:t xml:space="preserve"> way using fs.access():</w:t>
      </w:r>
    </w:p>
    <w:p w14:paraId="1FCC8504" w14:textId="77777777" w:rsidR="00496C83" w:rsidRPr="002E49CA" w:rsidRDefault="00496C83" w:rsidP="00496C83">
      <w:pPr>
        <w:pStyle w:val="NormalWeb"/>
        <w:rPr>
          <w:color w:val="ED7D31" w:themeColor="accent2"/>
        </w:rPr>
      </w:pPr>
      <w:r w:rsidRPr="002E49CA">
        <w:rPr>
          <w:color w:val="ED7D31" w:themeColor="accent2"/>
        </w:rPr>
        <w:t>const fs = require('fs');</w:t>
      </w:r>
    </w:p>
    <w:p w14:paraId="0417B516" w14:textId="77777777" w:rsidR="00496C83" w:rsidRPr="002E49CA" w:rsidRDefault="00496C83" w:rsidP="00496C83">
      <w:pPr>
        <w:pStyle w:val="NormalWeb"/>
        <w:rPr>
          <w:color w:val="ED7D31" w:themeColor="accent2"/>
        </w:rPr>
      </w:pPr>
      <w:r w:rsidRPr="002E49CA">
        <w:rPr>
          <w:color w:val="ED7D31" w:themeColor="accent2"/>
        </w:rPr>
        <w:t>fs.access('example.txt', fs.constants.F_OK, (err) =&gt; {</w:t>
      </w:r>
    </w:p>
    <w:p w14:paraId="1C8ABD2C" w14:textId="77777777" w:rsidR="00496C83" w:rsidRPr="002E49CA" w:rsidRDefault="00496C83" w:rsidP="00496C83">
      <w:pPr>
        <w:pStyle w:val="NormalWeb"/>
        <w:rPr>
          <w:color w:val="ED7D31" w:themeColor="accent2"/>
        </w:rPr>
      </w:pPr>
      <w:r w:rsidRPr="002E49CA">
        <w:rPr>
          <w:color w:val="ED7D31" w:themeColor="accent2"/>
        </w:rPr>
        <w:t xml:space="preserve">  console.log(err ? 'File does not exist' : 'File exists');</w:t>
      </w:r>
    </w:p>
    <w:p w14:paraId="118812F6" w14:textId="77777777" w:rsidR="00496C83" w:rsidRPr="002E49CA" w:rsidRDefault="00496C83" w:rsidP="00496C83">
      <w:pPr>
        <w:pStyle w:val="NormalWeb"/>
        <w:rPr>
          <w:color w:val="ED7D31" w:themeColor="accent2"/>
        </w:rPr>
      </w:pPr>
      <w:r w:rsidRPr="002E49CA">
        <w:rPr>
          <w:color w:val="ED7D31" w:themeColor="accent2"/>
        </w:rPr>
        <w:t>});</w:t>
      </w:r>
    </w:p>
    <w:p w14:paraId="2C4C0FE8" w14:textId="77777777" w:rsidR="00496C83" w:rsidRPr="002E49CA" w:rsidRDefault="00496C83" w:rsidP="00496C83">
      <w:pPr>
        <w:pStyle w:val="NormalWeb"/>
      </w:pPr>
      <w:r w:rsidRPr="002E49CA">
        <w:t>fs.constants.F_OK checks for file existence, but other constants like R_OK and W_OK can be used to check for read or write permissions.</w:t>
      </w:r>
    </w:p>
    <w:p w14:paraId="7D0AF505" w14:textId="77777777" w:rsidR="00496C83" w:rsidRPr="002E49CA" w:rsidRDefault="00000000" w:rsidP="00496C83">
      <w:pPr>
        <w:pStyle w:val="NormalWeb"/>
      </w:pPr>
      <w:r>
        <w:pict w14:anchorId="5A8CD692">
          <v:rect id="_x0000_i1027" style="width:0;height:1.5pt" o:hralign="center" o:hrstd="t" o:hr="t" fillcolor="#a0a0a0" stroked="f"/>
        </w:pict>
      </w:r>
    </w:p>
    <w:p w14:paraId="2866B46F" w14:textId="77777777" w:rsidR="00496C83" w:rsidRPr="002E49CA" w:rsidRDefault="00496C83" w:rsidP="00496C83">
      <w:pPr>
        <w:pStyle w:val="NormalWeb"/>
        <w:rPr>
          <w:b/>
          <w:bCs/>
        </w:rPr>
      </w:pPr>
      <w:r w:rsidRPr="002E49CA">
        <w:rPr>
          <w:b/>
          <w:bCs/>
        </w:rPr>
        <w:t>4. How do you handle file operations in an asynchronous manner?</w:t>
      </w:r>
    </w:p>
    <w:p w14:paraId="0724C44B" w14:textId="77777777" w:rsidR="00496C83" w:rsidRPr="002E49CA" w:rsidRDefault="00496C83" w:rsidP="00496C83">
      <w:pPr>
        <w:pStyle w:val="NormalWeb"/>
      </w:pPr>
      <w:r w:rsidRPr="002E49CA">
        <w:t xml:space="preserve">In Node.js, you handle file operations asynchronously by using the </w:t>
      </w:r>
      <w:r w:rsidRPr="002E49CA">
        <w:rPr>
          <w:b/>
          <w:bCs/>
        </w:rPr>
        <w:t>callbacks</w:t>
      </w:r>
      <w:r w:rsidRPr="002E49CA">
        <w:t xml:space="preserve"> or </w:t>
      </w:r>
      <w:r w:rsidRPr="002E49CA">
        <w:rPr>
          <w:b/>
          <w:bCs/>
        </w:rPr>
        <w:t>promises</w:t>
      </w:r>
      <w:r w:rsidRPr="002E49CA">
        <w:t xml:space="preserve"> approach.</w:t>
      </w:r>
    </w:p>
    <w:p w14:paraId="288B2D0A" w14:textId="77777777" w:rsidR="00496C83" w:rsidRPr="002E49CA" w:rsidRDefault="00496C83" w:rsidP="00496C83">
      <w:pPr>
        <w:pStyle w:val="NormalWeb"/>
        <w:rPr>
          <w:b/>
          <w:bCs/>
        </w:rPr>
      </w:pPr>
      <w:r w:rsidRPr="002E49CA">
        <w:rPr>
          <w:b/>
          <w:bCs/>
        </w:rPr>
        <w:t>1. Using callbacks:</w:t>
      </w:r>
    </w:p>
    <w:p w14:paraId="7E4BB085" w14:textId="77777777" w:rsidR="00496C83" w:rsidRPr="002E49CA" w:rsidRDefault="00496C83" w:rsidP="00496C83">
      <w:pPr>
        <w:pStyle w:val="NormalWeb"/>
      </w:pPr>
      <w:r w:rsidRPr="002E49CA">
        <w:lastRenderedPageBreak/>
        <w:t>Most file operations in the fs module have asynchronous versions where you pass a callback to handle errors or the results.</w:t>
      </w:r>
    </w:p>
    <w:p w14:paraId="38BFE0FE" w14:textId="77777777" w:rsidR="00496C83" w:rsidRPr="002E49CA" w:rsidRDefault="00496C83" w:rsidP="00496C83">
      <w:pPr>
        <w:pStyle w:val="NormalWeb"/>
      </w:pPr>
      <w:r w:rsidRPr="002E49CA">
        <w:t>Example of reading a file asynchronously using a callback:</w:t>
      </w:r>
    </w:p>
    <w:p w14:paraId="342741B9" w14:textId="77777777" w:rsidR="00496C83" w:rsidRPr="002E49CA" w:rsidRDefault="00496C83" w:rsidP="00496C83">
      <w:pPr>
        <w:pStyle w:val="NormalWeb"/>
        <w:rPr>
          <w:color w:val="ED7D31" w:themeColor="accent2"/>
        </w:rPr>
      </w:pPr>
      <w:r w:rsidRPr="002E49CA">
        <w:rPr>
          <w:color w:val="ED7D31" w:themeColor="accent2"/>
        </w:rPr>
        <w:t>const fs = require('fs');</w:t>
      </w:r>
    </w:p>
    <w:p w14:paraId="61111AB1" w14:textId="77777777" w:rsidR="00496C83" w:rsidRPr="002E49CA" w:rsidRDefault="00496C83" w:rsidP="00496C83">
      <w:pPr>
        <w:pStyle w:val="NormalWeb"/>
        <w:rPr>
          <w:color w:val="ED7D31" w:themeColor="accent2"/>
        </w:rPr>
      </w:pPr>
      <w:r w:rsidRPr="002E49CA">
        <w:rPr>
          <w:color w:val="ED7D31" w:themeColor="accent2"/>
        </w:rPr>
        <w:t>fs.readFile('example.txt', 'utf8', (err, data) =&gt; {</w:t>
      </w:r>
    </w:p>
    <w:p w14:paraId="6839D2E3" w14:textId="77777777" w:rsidR="00496C83" w:rsidRPr="002E49CA" w:rsidRDefault="00496C83" w:rsidP="00496C83">
      <w:pPr>
        <w:pStyle w:val="NormalWeb"/>
        <w:rPr>
          <w:color w:val="ED7D31" w:themeColor="accent2"/>
        </w:rPr>
      </w:pPr>
      <w:r w:rsidRPr="002E49CA">
        <w:rPr>
          <w:color w:val="ED7D31" w:themeColor="accent2"/>
        </w:rPr>
        <w:t xml:space="preserve">  if (err) {</w:t>
      </w:r>
    </w:p>
    <w:p w14:paraId="0D5C3F76" w14:textId="77777777" w:rsidR="00496C83" w:rsidRPr="002E49CA" w:rsidRDefault="00496C83" w:rsidP="00496C83">
      <w:pPr>
        <w:pStyle w:val="NormalWeb"/>
        <w:rPr>
          <w:color w:val="ED7D31" w:themeColor="accent2"/>
        </w:rPr>
      </w:pPr>
      <w:r w:rsidRPr="002E49CA">
        <w:rPr>
          <w:color w:val="ED7D31" w:themeColor="accent2"/>
        </w:rPr>
        <w:t xml:space="preserve">    console.error('Error reading file:', err);</w:t>
      </w:r>
    </w:p>
    <w:p w14:paraId="26FB420C" w14:textId="77777777" w:rsidR="00496C83" w:rsidRPr="002E49CA" w:rsidRDefault="00496C83" w:rsidP="00496C83">
      <w:pPr>
        <w:pStyle w:val="NormalWeb"/>
        <w:rPr>
          <w:color w:val="ED7D31" w:themeColor="accent2"/>
        </w:rPr>
      </w:pPr>
      <w:r w:rsidRPr="002E49CA">
        <w:rPr>
          <w:color w:val="ED7D31" w:themeColor="accent2"/>
        </w:rPr>
        <w:t xml:space="preserve">    return;</w:t>
      </w:r>
    </w:p>
    <w:p w14:paraId="10219856" w14:textId="77777777" w:rsidR="00496C83" w:rsidRPr="002E49CA" w:rsidRDefault="00496C83" w:rsidP="00496C83">
      <w:pPr>
        <w:pStyle w:val="NormalWeb"/>
        <w:rPr>
          <w:color w:val="ED7D31" w:themeColor="accent2"/>
        </w:rPr>
      </w:pPr>
      <w:r w:rsidRPr="002E49CA">
        <w:rPr>
          <w:color w:val="ED7D31" w:themeColor="accent2"/>
        </w:rPr>
        <w:t xml:space="preserve">  }</w:t>
      </w:r>
    </w:p>
    <w:p w14:paraId="73DDC3C7" w14:textId="77777777" w:rsidR="00496C83" w:rsidRPr="002E49CA" w:rsidRDefault="00496C83" w:rsidP="00496C83">
      <w:pPr>
        <w:pStyle w:val="NormalWeb"/>
        <w:rPr>
          <w:color w:val="ED7D31" w:themeColor="accent2"/>
        </w:rPr>
      </w:pPr>
      <w:r w:rsidRPr="002E49CA">
        <w:rPr>
          <w:color w:val="ED7D31" w:themeColor="accent2"/>
        </w:rPr>
        <w:t xml:space="preserve">  console.log('File content:', data);</w:t>
      </w:r>
    </w:p>
    <w:p w14:paraId="1DAC8D66" w14:textId="77777777" w:rsidR="00496C83" w:rsidRPr="002E49CA" w:rsidRDefault="00496C83" w:rsidP="00496C83">
      <w:pPr>
        <w:pStyle w:val="NormalWeb"/>
        <w:rPr>
          <w:color w:val="ED7D31" w:themeColor="accent2"/>
        </w:rPr>
      </w:pPr>
      <w:r w:rsidRPr="002E49CA">
        <w:rPr>
          <w:color w:val="ED7D31" w:themeColor="accent2"/>
        </w:rPr>
        <w:t>});</w:t>
      </w:r>
    </w:p>
    <w:p w14:paraId="7FB94F4D" w14:textId="77777777" w:rsidR="00496C83" w:rsidRPr="002E49CA" w:rsidRDefault="00496C83" w:rsidP="00496C83">
      <w:pPr>
        <w:pStyle w:val="NormalWeb"/>
      </w:pPr>
      <w:r w:rsidRPr="002E49CA">
        <w:t>Example of writing to a file asynchronously using a callback:</w:t>
      </w:r>
    </w:p>
    <w:p w14:paraId="03244798" w14:textId="77777777" w:rsidR="00496C83" w:rsidRPr="002E49CA" w:rsidRDefault="00496C83" w:rsidP="00496C83">
      <w:pPr>
        <w:pStyle w:val="NormalWeb"/>
        <w:rPr>
          <w:color w:val="ED7D31" w:themeColor="accent2"/>
        </w:rPr>
      </w:pPr>
      <w:r w:rsidRPr="002E49CA">
        <w:rPr>
          <w:color w:val="ED7D31" w:themeColor="accent2"/>
        </w:rPr>
        <w:t>fs.writeFile('example.txt', 'Hello, World!', (err) =&gt; {</w:t>
      </w:r>
    </w:p>
    <w:p w14:paraId="21DB4732" w14:textId="77777777" w:rsidR="00496C83" w:rsidRPr="002E49CA" w:rsidRDefault="00496C83" w:rsidP="00496C83">
      <w:pPr>
        <w:pStyle w:val="NormalWeb"/>
        <w:rPr>
          <w:color w:val="ED7D31" w:themeColor="accent2"/>
        </w:rPr>
      </w:pPr>
      <w:r w:rsidRPr="002E49CA">
        <w:rPr>
          <w:color w:val="ED7D31" w:themeColor="accent2"/>
        </w:rPr>
        <w:t xml:space="preserve">  if (err) {</w:t>
      </w:r>
    </w:p>
    <w:p w14:paraId="74470CC0" w14:textId="77777777" w:rsidR="00496C83" w:rsidRPr="002E49CA" w:rsidRDefault="00496C83" w:rsidP="00496C83">
      <w:pPr>
        <w:pStyle w:val="NormalWeb"/>
        <w:rPr>
          <w:color w:val="ED7D31" w:themeColor="accent2"/>
        </w:rPr>
      </w:pPr>
      <w:r w:rsidRPr="002E49CA">
        <w:rPr>
          <w:color w:val="ED7D31" w:themeColor="accent2"/>
        </w:rPr>
        <w:t xml:space="preserve">    console.error('Error writing file:', err);</w:t>
      </w:r>
    </w:p>
    <w:p w14:paraId="64C10C72" w14:textId="77777777" w:rsidR="00496C83" w:rsidRPr="002E49CA" w:rsidRDefault="00496C83" w:rsidP="00496C83">
      <w:pPr>
        <w:pStyle w:val="NormalWeb"/>
        <w:rPr>
          <w:color w:val="ED7D31" w:themeColor="accent2"/>
        </w:rPr>
      </w:pPr>
      <w:r w:rsidRPr="002E49CA">
        <w:rPr>
          <w:color w:val="ED7D31" w:themeColor="accent2"/>
        </w:rPr>
        <w:t xml:space="preserve">    return;</w:t>
      </w:r>
    </w:p>
    <w:p w14:paraId="5D07646D" w14:textId="77777777" w:rsidR="00496C83" w:rsidRPr="002E49CA" w:rsidRDefault="00496C83" w:rsidP="00496C83">
      <w:pPr>
        <w:pStyle w:val="NormalWeb"/>
        <w:rPr>
          <w:color w:val="ED7D31" w:themeColor="accent2"/>
        </w:rPr>
      </w:pPr>
      <w:r w:rsidRPr="002E49CA">
        <w:rPr>
          <w:color w:val="ED7D31" w:themeColor="accent2"/>
        </w:rPr>
        <w:t xml:space="preserve">  }</w:t>
      </w:r>
    </w:p>
    <w:p w14:paraId="7FA4A2D4" w14:textId="77777777" w:rsidR="00496C83" w:rsidRPr="002E49CA" w:rsidRDefault="00496C83" w:rsidP="00496C83">
      <w:pPr>
        <w:pStyle w:val="NormalWeb"/>
        <w:rPr>
          <w:color w:val="ED7D31" w:themeColor="accent2"/>
        </w:rPr>
      </w:pPr>
      <w:r w:rsidRPr="002E49CA">
        <w:rPr>
          <w:color w:val="ED7D31" w:themeColor="accent2"/>
        </w:rPr>
        <w:t xml:space="preserve">  console.log('File successfully written.');</w:t>
      </w:r>
    </w:p>
    <w:p w14:paraId="6A079B2B" w14:textId="77777777" w:rsidR="00496C83" w:rsidRPr="002E49CA" w:rsidRDefault="00496C83" w:rsidP="00496C83">
      <w:pPr>
        <w:pStyle w:val="NormalWeb"/>
        <w:rPr>
          <w:color w:val="ED7D31" w:themeColor="accent2"/>
        </w:rPr>
      </w:pPr>
      <w:r w:rsidRPr="002E49CA">
        <w:rPr>
          <w:color w:val="ED7D31" w:themeColor="accent2"/>
        </w:rPr>
        <w:t>});</w:t>
      </w:r>
    </w:p>
    <w:p w14:paraId="40D8C013" w14:textId="77777777" w:rsidR="00496C83" w:rsidRPr="002E49CA" w:rsidRDefault="00496C83" w:rsidP="00496C83">
      <w:pPr>
        <w:pStyle w:val="NormalWeb"/>
        <w:rPr>
          <w:b/>
          <w:bCs/>
        </w:rPr>
      </w:pPr>
      <w:r w:rsidRPr="002E49CA">
        <w:rPr>
          <w:b/>
          <w:bCs/>
        </w:rPr>
        <w:t>2. Using Promises (fs.promises) or async/await:</w:t>
      </w:r>
    </w:p>
    <w:p w14:paraId="564D719E" w14:textId="77777777" w:rsidR="00496C83" w:rsidRPr="002E49CA" w:rsidRDefault="00496C83" w:rsidP="00496C83">
      <w:pPr>
        <w:pStyle w:val="NormalWeb"/>
      </w:pPr>
      <w:r w:rsidRPr="002E49CA">
        <w:t>The fs module also provides promise-based versions of file operations, which allow you to use async/await for cleaner code.</w:t>
      </w:r>
    </w:p>
    <w:p w14:paraId="740C96A2" w14:textId="77777777" w:rsidR="00496C83" w:rsidRPr="002E49CA" w:rsidRDefault="00496C83" w:rsidP="00496C83">
      <w:pPr>
        <w:pStyle w:val="NormalWeb"/>
      </w:pPr>
      <w:r w:rsidRPr="002E49CA">
        <w:t>To read a file using promises:</w:t>
      </w:r>
    </w:p>
    <w:p w14:paraId="21FBB5B2" w14:textId="77777777" w:rsidR="00496C83" w:rsidRPr="002E49CA" w:rsidRDefault="00496C83" w:rsidP="00496C83">
      <w:pPr>
        <w:pStyle w:val="NormalWeb"/>
        <w:rPr>
          <w:color w:val="ED7D31" w:themeColor="accent2"/>
        </w:rPr>
      </w:pPr>
      <w:r w:rsidRPr="002E49CA">
        <w:rPr>
          <w:color w:val="ED7D31" w:themeColor="accent2"/>
        </w:rPr>
        <w:t>const fs = require('fs').promises;</w:t>
      </w:r>
    </w:p>
    <w:p w14:paraId="5076366B" w14:textId="77777777" w:rsidR="00496C83" w:rsidRPr="002E49CA" w:rsidRDefault="00496C83" w:rsidP="00496C83">
      <w:pPr>
        <w:pStyle w:val="NormalWeb"/>
        <w:rPr>
          <w:color w:val="ED7D31" w:themeColor="accent2"/>
        </w:rPr>
      </w:pPr>
      <w:r w:rsidRPr="002E49CA">
        <w:rPr>
          <w:color w:val="ED7D31" w:themeColor="accent2"/>
        </w:rPr>
        <w:lastRenderedPageBreak/>
        <w:t>async function readFileAsync() {</w:t>
      </w:r>
    </w:p>
    <w:p w14:paraId="62128F05" w14:textId="77777777" w:rsidR="00496C83" w:rsidRPr="002E49CA" w:rsidRDefault="00496C83" w:rsidP="00496C83">
      <w:pPr>
        <w:pStyle w:val="NormalWeb"/>
        <w:rPr>
          <w:color w:val="ED7D31" w:themeColor="accent2"/>
        </w:rPr>
      </w:pPr>
      <w:r w:rsidRPr="002E49CA">
        <w:rPr>
          <w:color w:val="ED7D31" w:themeColor="accent2"/>
        </w:rPr>
        <w:t xml:space="preserve">  try {</w:t>
      </w:r>
    </w:p>
    <w:p w14:paraId="7D059F16" w14:textId="77777777" w:rsidR="00496C83" w:rsidRPr="002E49CA" w:rsidRDefault="00496C83" w:rsidP="00496C83">
      <w:pPr>
        <w:pStyle w:val="NormalWeb"/>
        <w:rPr>
          <w:color w:val="ED7D31" w:themeColor="accent2"/>
        </w:rPr>
      </w:pPr>
      <w:r w:rsidRPr="002E49CA">
        <w:rPr>
          <w:color w:val="ED7D31" w:themeColor="accent2"/>
        </w:rPr>
        <w:t xml:space="preserve">    const data = await fs.readFile('example.txt', 'utf8');</w:t>
      </w:r>
    </w:p>
    <w:p w14:paraId="5BB4FAE3" w14:textId="77777777" w:rsidR="00496C83" w:rsidRPr="002E49CA" w:rsidRDefault="00496C83" w:rsidP="00496C83">
      <w:pPr>
        <w:pStyle w:val="NormalWeb"/>
        <w:rPr>
          <w:color w:val="ED7D31" w:themeColor="accent2"/>
        </w:rPr>
      </w:pPr>
      <w:r w:rsidRPr="002E49CA">
        <w:rPr>
          <w:color w:val="ED7D31" w:themeColor="accent2"/>
        </w:rPr>
        <w:t xml:space="preserve">    console.log('File content:', data);</w:t>
      </w:r>
    </w:p>
    <w:p w14:paraId="4909C5E2" w14:textId="77777777" w:rsidR="00496C83" w:rsidRPr="002E49CA" w:rsidRDefault="00496C83" w:rsidP="00496C83">
      <w:pPr>
        <w:pStyle w:val="NormalWeb"/>
        <w:rPr>
          <w:color w:val="ED7D31" w:themeColor="accent2"/>
        </w:rPr>
      </w:pPr>
      <w:r w:rsidRPr="002E49CA">
        <w:rPr>
          <w:color w:val="ED7D31" w:themeColor="accent2"/>
        </w:rPr>
        <w:t xml:space="preserve">  } catch (err) {</w:t>
      </w:r>
    </w:p>
    <w:p w14:paraId="16F94CC4" w14:textId="77777777" w:rsidR="00496C83" w:rsidRPr="002E49CA" w:rsidRDefault="00496C83" w:rsidP="00496C83">
      <w:pPr>
        <w:pStyle w:val="NormalWeb"/>
        <w:rPr>
          <w:color w:val="ED7D31" w:themeColor="accent2"/>
        </w:rPr>
      </w:pPr>
      <w:r w:rsidRPr="002E49CA">
        <w:rPr>
          <w:color w:val="ED7D31" w:themeColor="accent2"/>
        </w:rPr>
        <w:t xml:space="preserve">    console.error('Error reading file:', err);</w:t>
      </w:r>
    </w:p>
    <w:p w14:paraId="7502B0A0" w14:textId="77777777" w:rsidR="00496C83" w:rsidRPr="002E49CA" w:rsidRDefault="00496C83" w:rsidP="00496C83">
      <w:pPr>
        <w:pStyle w:val="NormalWeb"/>
        <w:rPr>
          <w:color w:val="ED7D31" w:themeColor="accent2"/>
        </w:rPr>
      </w:pPr>
      <w:r w:rsidRPr="002E49CA">
        <w:rPr>
          <w:color w:val="ED7D31" w:themeColor="accent2"/>
        </w:rPr>
        <w:t xml:space="preserve">  }</w:t>
      </w:r>
    </w:p>
    <w:p w14:paraId="033ED786" w14:textId="77777777" w:rsidR="00496C83" w:rsidRPr="002E49CA" w:rsidRDefault="00496C83" w:rsidP="00496C83">
      <w:pPr>
        <w:pStyle w:val="NormalWeb"/>
        <w:rPr>
          <w:color w:val="ED7D31" w:themeColor="accent2"/>
        </w:rPr>
      </w:pPr>
      <w:r w:rsidRPr="002E49CA">
        <w:rPr>
          <w:color w:val="ED7D31" w:themeColor="accent2"/>
        </w:rPr>
        <w:t>}</w:t>
      </w:r>
    </w:p>
    <w:p w14:paraId="1CDEEAA7" w14:textId="77777777" w:rsidR="00496C83" w:rsidRPr="002E49CA" w:rsidRDefault="00496C83" w:rsidP="00496C83">
      <w:pPr>
        <w:pStyle w:val="NormalWeb"/>
      </w:pPr>
      <w:r w:rsidRPr="002E49CA">
        <w:rPr>
          <w:color w:val="ED7D31" w:themeColor="accent2"/>
        </w:rPr>
        <w:t>readFileAsync();</w:t>
      </w:r>
    </w:p>
    <w:p w14:paraId="2EDCBA46" w14:textId="77777777" w:rsidR="00496C83" w:rsidRPr="002E49CA" w:rsidRDefault="00496C83" w:rsidP="00496C83">
      <w:pPr>
        <w:pStyle w:val="NormalWeb"/>
      </w:pPr>
      <w:r w:rsidRPr="002E49CA">
        <w:t>To write to a file using promises:</w:t>
      </w:r>
    </w:p>
    <w:p w14:paraId="64E2E359" w14:textId="77777777" w:rsidR="00496C83" w:rsidRPr="002E49CA" w:rsidRDefault="00496C83" w:rsidP="00496C83">
      <w:pPr>
        <w:pStyle w:val="NormalWeb"/>
        <w:rPr>
          <w:color w:val="ED7D31" w:themeColor="accent2"/>
        </w:rPr>
      </w:pPr>
      <w:r w:rsidRPr="002E49CA">
        <w:rPr>
          <w:color w:val="ED7D31" w:themeColor="accent2"/>
        </w:rPr>
        <w:t>async function writeFileAsync() {</w:t>
      </w:r>
    </w:p>
    <w:p w14:paraId="6F38B7F4" w14:textId="77777777" w:rsidR="00496C83" w:rsidRPr="002E49CA" w:rsidRDefault="00496C83" w:rsidP="00496C83">
      <w:pPr>
        <w:pStyle w:val="NormalWeb"/>
        <w:rPr>
          <w:color w:val="ED7D31" w:themeColor="accent2"/>
        </w:rPr>
      </w:pPr>
      <w:r w:rsidRPr="002E49CA">
        <w:rPr>
          <w:color w:val="ED7D31" w:themeColor="accent2"/>
        </w:rPr>
        <w:t xml:space="preserve">  try {</w:t>
      </w:r>
    </w:p>
    <w:p w14:paraId="6DF5F7AF" w14:textId="77777777" w:rsidR="00496C83" w:rsidRPr="002E49CA" w:rsidRDefault="00496C83" w:rsidP="00496C83">
      <w:pPr>
        <w:pStyle w:val="NormalWeb"/>
        <w:rPr>
          <w:color w:val="ED7D31" w:themeColor="accent2"/>
        </w:rPr>
      </w:pPr>
      <w:r w:rsidRPr="002E49CA">
        <w:rPr>
          <w:color w:val="ED7D31" w:themeColor="accent2"/>
        </w:rPr>
        <w:t xml:space="preserve">    await fs.writeFile('example.txt', 'Hello, World!');</w:t>
      </w:r>
    </w:p>
    <w:p w14:paraId="102BF215" w14:textId="77777777" w:rsidR="00496C83" w:rsidRPr="002E49CA" w:rsidRDefault="00496C83" w:rsidP="00496C83">
      <w:pPr>
        <w:pStyle w:val="NormalWeb"/>
        <w:rPr>
          <w:color w:val="ED7D31" w:themeColor="accent2"/>
        </w:rPr>
      </w:pPr>
      <w:r w:rsidRPr="002E49CA">
        <w:rPr>
          <w:color w:val="ED7D31" w:themeColor="accent2"/>
        </w:rPr>
        <w:t xml:space="preserve">    console.log('File successfully written.');</w:t>
      </w:r>
    </w:p>
    <w:p w14:paraId="00F2CCB3" w14:textId="77777777" w:rsidR="00496C83" w:rsidRPr="002E49CA" w:rsidRDefault="00496C83" w:rsidP="00496C83">
      <w:pPr>
        <w:pStyle w:val="NormalWeb"/>
        <w:rPr>
          <w:color w:val="ED7D31" w:themeColor="accent2"/>
        </w:rPr>
      </w:pPr>
      <w:r w:rsidRPr="002E49CA">
        <w:rPr>
          <w:color w:val="ED7D31" w:themeColor="accent2"/>
        </w:rPr>
        <w:t xml:space="preserve">  } catch (err) {</w:t>
      </w:r>
    </w:p>
    <w:p w14:paraId="7DA3A3EC" w14:textId="77777777" w:rsidR="00496C83" w:rsidRPr="002E49CA" w:rsidRDefault="00496C83" w:rsidP="00496C83">
      <w:pPr>
        <w:pStyle w:val="NormalWeb"/>
        <w:rPr>
          <w:color w:val="ED7D31" w:themeColor="accent2"/>
        </w:rPr>
      </w:pPr>
      <w:r w:rsidRPr="002E49CA">
        <w:rPr>
          <w:color w:val="ED7D31" w:themeColor="accent2"/>
        </w:rPr>
        <w:t xml:space="preserve">    console.error('Error writing file:', err);</w:t>
      </w:r>
    </w:p>
    <w:p w14:paraId="09D49E15" w14:textId="77777777" w:rsidR="00496C83" w:rsidRPr="002E49CA" w:rsidRDefault="00496C83" w:rsidP="00496C83">
      <w:pPr>
        <w:pStyle w:val="NormalWeb"/>
        <w:rPr>
          <w:color w:val="ED7D31" w:themeColor="accent2"/>
        </w:rPr>
      </w:pPr>
      <w:r w:rsidRPr="002E49CA">
        <w:rPr>
          <w:color w:val="ED7D31" w:themeColor="accent2"/>
        </w:rPr>
        <w:t xml:space="preserve">  }</w:t>
      </w:r>
    </w:p>
    <w:p w14:paraId="3CC148B2" w14:textId="77777777" w:rsidR="00496C83" w:rsidRPr="002E49CA" w:rsidRDefault="00496C83" w:rsidP="00496C83">
      <w:pPr>
        <w:pStyle w:val="NormalWeb"/>
        <w:rPr>
          <w:color w:val="ED7D31" w:themeColor="accent2"/>
        </w:rPr>
      </w:pPr>
      <w:r w:rsidRPr="002E49CA">
        <w:rPr>
          <w:color w:val="ED7D31" w:themeColor="accent2"/>
        </w:rPr>
        <w:t>}</w:t>
      </w:r>
    </w:p>
    <w:p w14:paraId="5E0EAFED" w14:textId="77777777" w:rsidR="00496C83" w:rsidRDefault="00496C83" w:rsidP="00496C83">
      <w:pPr>
        <w:pStyle w:val="NormalWeb"/>
        <w:rPr>
          <w:color w:val="ED7D31" w:themeColor="accent2"/>
        </w:rPr>
      </w:pPr>
      <w:r w:rsidRPr="002E49CA">
        <w:rPr>
          <w:color w:val="ED7D31" w:themeColor="accent2"/>
        </w:rPr>
        <w:t>writeFileAsync();</w:t>
      </w:r>
    </w:p>
    <w:p w14:paraId="747FFA13" w14:textId="77777777" w:rsidR="00496C83" w:rsidRPr="002E49CA" w:rsidRDefault="00496C83" w:rsidP="00496C83">
      <w:pPr>
        <w:pStyle w:val="NormalWeb"/>
        <w:rPr>
          <w:color w:val="ED7D31" w:themeColor="accent2"/>
        </w:rPr>
      </w:pPr>
    </w:p>
    <w:p w14:paraId="6CA9A914" w14:textId="77777777" w:rsidR="00496C83" w:rsidRPr="002E49CA" w:rsidRDefault="00496C83" w:rsidP="00496C83">
      <w:pPr>
        <w:pStyle w:val="NormalWeb"/>
      </w:pPr>
      <w:r w:rsidRPr="002E49CA">
        <w:t xml:space="preserve">Using </w:t>
      </w:r>
      <w:r w:rsidRPr="002E49CA">
        <w:rPr>
          <w:b/>
          <w:bCs/>
        </w:rPr>
        <w:t>promises</w:t>
      </w:r>
      <w:r w:rsidRPr="002E49CA">
        <w:t xml:space="preserve"> or </w:t>
      </w:r>
      <w:r w:rsidRPr="002E49CA">
        <w:rPr>
          <w:b/>
          <w:bCs/>
        </w:rPr>
        <w:t>async/await</w:t>
      </w:r>
      <w:r w:rsidRPr="002E49CA">
        <w:t xml:space="preserve"> helps in avoiding "callback hell" and makes the code more readable, especially when chaining multiple asynchronous file operations.</w:t>
      </w:r>
    </w:p>
    <w:p w14:paraId="43C85FF9" w14:textId="77777777" w:rsidR="00496C83" w:rsidRDefault="00496C83" w:rsidP="00496C83">
      <w:pPr>
        <w:pStyle w:val="NormalWeb"/>
      </w:pPr>
    </w:p>
    <w:p w14:paraId="7916A919" w14:textId="77777777" w:rsidR="00496C83" w:rsidRDefault="00496C83" w:rsidP="00496C83">
      <w:pPr>
        <w:pStyle w:val="NormalWeb"/>
      </w:pPr>
    </w:p>
    <w:p w14:paraId="4B21F396" w14:textId="77777777" w:rsidR="00496C83" w:rsidRPr="00496C83" w:rsidRDefault="00496C83" w:rsidP="00496C83">
      <w:pPr>
        <w:rPr>
          <w:rFonts w:ascii="Cambria" w:hAnsi="Cambria"/>
          <w:sz w:val="24"/>
          <w:szCs w:val="22"/>
        </w:rPr>
      </w:pPr>
    </w:p>
    <w:p w14:paraId="708AAF42" w14:textId="77777777" w:rsidR="00496C83" w:rsidRPr="00496C83" w:rsidRDefault="00496C83" w:rsidP="00496C83">
      <w:pPr>
        <w:rPr>
          <w:rFonts w:ascii="Cambria" w:hAnsi="Cambria"/>
          <w:sz w:val="24"/>
          <w:szCs w:val="22"/>
        </w:rPr>
      </w:pPr>
      <w:r w:rsidRPr="00496C83">
        <w:rPr>
          <w:rFonts w:ascii="Cambria" w:hAnsi="Cambria"/>
          <w:sz w:val="24"/>
          <w:szCs w:val="22"/>
        </w:rPr>
        <w:t xml:space="preserve"> </w:t>
      </w:r>
      <w:r w:rsidRPr="00496C83">
        <w:rPr>
          <w:rFonts w:ascii="Cambria" w:hAnsi="Cambria"/>
          <w:b/>
          <w:bCs/>
          <w:sz w:val="24"/>
          <w:szCs w:val="22"/>
        </w:rPr>
        <w:t xml:space="preserve">Problem Statement 4: File Upload and Download API </w:t>
      </w:r>
    </w:p>
    <w:p w14:paraId="13727B27" w14:textId="77777777" w:rsidR="00496C83" w:rsidRPr="00496C83" w:rsidRDefault="00496C83" w:rsidP="00496C83">
      <w:pPr>
        <w:pStyle w:val="ListParagraph"/>
        <w:numPr>
          <w:ilvl w:val="0"/>
          <w:numId w:val="14"/>
        </w:numPr>
        <w:rPr>
          <w:rFonts w:ascii="Cambria" w:hAnsi="Cambria"/>
          <w:sz w:val="24"/>
          <w:szCs w:val="22"/>
        </w:rPr>
      </w:pPr>
      <w:r w:rsidRPr="00496C83">
        <w:rPr>
          <w:rFonts w:ascii="Cambria" w:hAnsi="Cambria"/>
          <w:sz w:val="24"/>
          <w:szCs w:val="22"/>
        </w:rPr>
        <w:t xml:space="preserve">Develop a file upload and download API using Node.js and Express. The API should allow users to upload files (e.g., images, documents) and download them later. </w:t>
      </w:r>
    </w:p>
    <w:p w14:paraId="29EB4A88" w14:textId="6274F205" w:rsidR="00496C83" w:rsidRPr="00496C83" w:rsidRDefault="00496C83" w:rsidP="00496C83">
      <w:pPr>
        <w:pStyle w:val="ListParagraph"/>
        <w:numPr>
          <w:ilvl w:val="0"/>
          <w:numId w:val="14"/>
        </w:numPr>
        <w:rPr>
          <w:rFonts w:ascii="Cambria" w:hAnsi="Cambria"/>
          <w:sz w:val="24"/>
          <w:szCs w:val="22"/>
        </w:rPr>
      </w:pPr>
      <w:r w:rsidRPr="00496C83">
        <w:rPr>
          <w:rFonts w:ascii="Cambria" w:hAnsi="Cambria"/>
          <w:sz w:val="24"/>
          <w:szCs w:val="22"/>
        </w:rPr>
        <w:t xml:space="preserve">Create an API to upload files to the server. </w:t>
      </w:r>
    </w:p>
    <w:p w14:paraId="42970232" w14:textId="26A77170" w:rsidR="00496C83" w:rsidRPr="00496C83" w:rsidRDefault="00496C83" w:rsidP="00496C83">
      <w:pPr>
        <w:pStyle w:val="ListParagraph"/>
        <w:numPr>
          <w:ilvl w:val="0"/>
          <w:numId w:val="14"/>
        </w:numPr>
        <w:rPr>
          <w:rFonts w:ascii="Cambria" w:hAnsi="Cambria"/>
          <w:sz w:val="24"/>
          <w:szCs w:val="22"/>
        </w:rPr>
      </w:pPr>
      <w:r w:rsidRPr="00496C83">
        <w:rPr>
          <w:rFonts w:ascii="Cambria" w:hAnsi="Cambria"/>
          <w:sz w:val="24"/>
          <w:szCs w:val="22"/>
        </w:rPr>
        <w:t xml:space="preserve">Implement routes to retrieve and download files. </w:t>
      </w:r>
    </w:p>
    <w:p w14:paraId="363C1A3F" w14:textId="1EA26493" w:rsidR="00496C83" w:rsidRPr="00496C83" w:rsidRDefault="00496C83" w:rsidP="00496C83">
      <w:pPr>
        <w:pStyle w:val="ListParagraph"/>
        <w:numPr>
          <w:ilvl w:val="0"/>
          <w:numId w:val="14"/>
        </w:numPr>
        <w:rPr>
          <w:rFonts w:ascii="Cambria" w:hAnsi="Cambria"/>
          <w:sz w:val="24"/>
          <w:szCs w:val="22"/>
        </w:rPr>
      </w:pPr>
      <w:r w:rsidRPr="00496C83">
        <w:rPr>
          <w:rFonts w:ascii="Cambria" w:hAnsi="Cambria"/>
          <w:sz w:val="24"/>
          <w:szCs w:val="22"/>
        </w:rPr>
        <w:t xml:space="preserve">Ensure proper error handling (e.g., file size limits, invalid file formats). </w:t>
      </w:r>
    </w:p>
    <w:p w14:paraId="3AC7B3CF" w14:textId="2F34E2F4" w:rsidR="00496C83" w:rsidRPr="00496C83" w:rsidRDefault="00496C83" w:rsidP="00496C83">
      <w:pPr>
        <w:pStyle w:val="ListParagraph"/>
        <w:numPr>
          <w:ilvl w:val="0"/>
          <w:numId w:val="14"/>
        </w:numPr>
        <w:rPr>
          <w:rFonts w:ascii="Cambria" w:hAnsi="Cambria"/>
          <w:sz w:val="24"/>
          <w:szCs w:val="22"/>
        </w:rPr>
      </w:pPr>
      <w:r w:rsidRPr="00496C83">
        <w:rPr>
          <w:rFonts w:ascii="Cambria" w:hAnsi="Cambria"/>
          <w:sz w:val="24"/>
          <w:szCs w:val="22"/>
        </w:rPr>
        <w:t xml:space="preserve">Implement file versioning to allow multiple uploads of the same file name without overwriting. </w:t>
      </w:r>
    </w:p>
    <w:p w14:paraId="3507904B" w14:textId="77777777" w:rsidR="00CB32B5" w:rsidRDefault="00CB32B5" w:rsidP="00690026">
      <w:pPr>
        <w:rPr>
          <w:rFonts w:ascii="Cambria" w:hAnsi="Cambria"/>
          <w:sz w:val="24"/>
          <w:szCs w:val="22"/>
          <w:lang w:val="en-IN"/>
        </w:rPr>
      </w:pPr>
    </w:p>
    <w:p w14:paraId="402971B3" w14:textId="77777777" w:rsidR="00CB32B5" w:rsidRPr="00CB32B5" w:rsidRDefault="00CB32B5" w:rsidP="00CB32B5">
      <w:pPr>
        <w:rPr>
          <w:rFonts w:ascii="Cambria" w:hAnsi="Cambria"/>
          <w:sz w:val="24"/>
          <w:szCs w:val="22"/>
        </w:rPr>
      </w:pPr>
    </w:p>
    <w:p w14:paraId="6ADE8CB4" w14:textId="5C0BF84C" w:rsidR="00CB32B5" w:rsidRDefault="00CB32B5" w:rsidP="00690026">
      <w:pPr>
        <w:rPr>
          <w:rFonts w:ascii="Cambria" w:hAnsi="Cambria"/>
          <w:sz w:val="24"/>
          <w:szCs w:val="22"/>
          <w:lang w:val="en-IN"/>
        </w:rPr>
      </w:pPr>
      <w:r w:rsidRPr="00CB32B5">
        <w:rPr>
          <w:rFonts w:ascii="Cambria" w:hAnsi="Cambria"/>
          <w:sz w:val="24"/>
          <w:szCs w:val="22"/>
        </w:rPr>
        <w:t xml:space="preserve"> </w:t>
      </w:r>
      <w:r w:rsidRPr="00CB32B5">
        <w:rPr>
          <w:rFonts w:ascii="Cambria" w:hAnsi="Cambria"/>
          <w:b/>
          <w:bCs/>
          <w:sz w:val="24"/>
          <w:szCs w:val="22"/>
        </w:rPr>
        <w:t>Problem Statement 5: Real-time Chat Application with Socket.io</w:t>
      </w:r>
    </w:p>
    <w:p w14:paraId="59E54F62" w14:textId="4FA43DAA" w:rsidR="00496C83" w:rsidRDefault="00CB32B5" w:rsidP="00690026">
      <w:pPr>
        <w:rPr>
          <w:rFonts w:ascii="Cambria" w:hAnsi="Cambria"/>
          <w:sz w:val="24"/>
          <w:szCs w:val="22"/>
          <w:lang w:val="en-IN"/>
        </w:rPr>
      </w:pPr>
      <w:r w:rsidRPr="00CB32B5">
        <w:rPr>
          <w:rFonts w:ascii="Cambria" w:hAnsi="Cambria"/>
          <w:sz w:val="24"/>
          <w:szCs w:val="22"/>
          <w:lang w:val="en-IN"/>
        </w:rPr>
        <w:drawing>
          <wp:inline distT="0" distB="0" distL="0" distR="0" wp14:anchorId="16DD7FA2" wp14:editId="28BE48DB">
            <wp:extent cx="5943600" cy="4736465"/>
            <wp:effectExtent l="0" t="0" r="0" b="6985"/>
            <wp:docPr id="24487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76360" name=""/>
                    <pic:cNvPicPr/>
                  </pic:nvPicPr>
                  <pic:blipFill>
                    <a:blip r:embed="rId7"/>
                    <a:stretch>
                      <a:fillRect/>
                    </a:stretch>
                  </pic:blipFill>
                  <pic:spPr>
                    <a:xfrm>
                      <a:off x="0" y="0"/>
                      <a:ext cx="5943600" cy="4736465"/>
                    </a:xfrm>
                    <a:prstGeom prst="rect">
                      <a:avLst/>
                    </a:prstGeom>
                  </pic:spPr>
                </pic:pic>
              </a:graphicData>
            </a:graphic>
          </wp:inline>
        </w:drawing>
      </w:r>
    </w:p>
    <w:p w14:paraId="3252249B" w14:textId="77777777" w:rsidR="00CB32B5" w:rsidRDefault="00CB32B5" w:rsidP="00690026">
      <w:pPr>
        <w:rPr>
          <w:rFonts w:ascii="Cambria" w:hAnsi="Cambria"/>
          <w:sz w:val="24"/>
          <w:szCs w:val="22"/>
          <w:lang w:val="en-IN"/>
        </w:rPr>
      </w:pPr>
    </w:p>
    <w:p w14:paraId="52274EC8" w14:textId="54A8E9D2" w:rsidR="00CB32B5" w:rsidRDefault="00CB32B5" w:rsidP="00690026">
      <w:pPr>
        <w:rPr>
          <w:rFonts w:ascii="Cambria" w:hAnsi="Cambria"/>
          <w:sz w:val="24"/>
          <w:szCs w:val="22"/>
          <w:lang w:val="en-IN"/>
        </w:rPr>
      </w:pPr>
      <w:r w:rsidRPr="00CB32B5">
        <w:rPr>
          <w:rFonts w:ascii="Cambria" w:hAnsi="Cambria"/>
          <w:sz w:val="24"/>
          <w:szCs w:val="22"/>
          <w:lang w:val="en-IN"/>
        </w:rPr>
        <w:lastRenderedPageBreak/>
        <w:drawing>
          <wp:inline distT="0" distB="0" distL="0" distR="0" wp14:anchorId="6F1EFB19" wp14:editId="546924CC">
            <wp:extent cx="5943600" cy="3253105"/>
            <wp:effectExtent l="0" t="0" r="0" b="4445"/>
            <wp:docPr id="47010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02631" name=""/>
                    <pic:cNvPicPr/>
                  </pic:nvPicPr>
                  <pic:blipFill>
                    <a:blip r:embed="rId8"/>
                    <a:stretch>
                      <a:fillRect/>
                    </a:stretch>
                  </pic:blipFill>
                  <pic:spPr>
                    <a:xfrm>
                      <a:off x="0" y="0"/>
                      <a:ext cx="5943600" cy="3253105"/>
                    </a:xfrm>
                    <a:prstGeom prst="rect">
                      <a:avLst/>
                    </a:prstGeom>
                  </pic:spPr>
                </pic:pic>
              </a:graphicData>
            </a:graphic>
          </wp:inline>
        </w:drawing>
      </w:r>
    </w:p>
    <w:p w14:paraId="31E2B1F2" w14:textId="4A0FE503" w:rsidR="00CB32B5" w:rsidRDefault="00CB32B5" w:rsidP="00690026">
      <w:pPr>
        <w:rPr>
          <w:rFonts w:ascii="Cambria" w:hAnsi="Cambria"/>
          <w:sz w:val="24"/>
          <w:szCs w:val="22"/>
          <w:lang w:val="en-IN"/>
        </w:rPr>
      </w:pPr>
      <w:r w:rsidRPr="00CB32B5">
        <w:rPr>
          <w:rFonts w:ascii="Cambria" w:hAnsi="Cambria"/>
          <w:sz w:val="24"/>
          <w:szCs w:val="22"/>
          <w:lang w:val="en-IN"/>
        </w:rPr>
        <w:lastRenderedPageBreak/>
        <w:drawing>
          <wp:inline distT="0" distB="0" distL="0" distR="0" wp14:anchorId="5ED19142" wp14:editId="7A9BC033">
            <wp:extent cx="5943600" cy="6760845"/>
            <wp:effectExtent l="0" t="0" r="0" b="1905"/>
            <wp:docPr id="167548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87336" name=""/>
                    <pic:cNvPicPr/>
                  </pic:nvPicPr>
                  <pic:blipFill>
                    <a:blip r:embed="rId9"/>
                    <a:stretch>
                      <a:fillRect/>
                    </a:stretch>
                  </pic:blipFill>
                  <pic:spPr>
                    <a:xfrm>
                      <a:off x="0" y="0"/>
                      <a:ext cx="5943600" cy="6760845"/>
                    </a:xfrm>
                    <a:prstGeom prst="rect">
                      <a:avLst/>
                    </a:prstGeom>
                  </pic:spPr>
                </pic:pic>
              </a:graphicData>
            </a:graphic>
          </wp:inline>
        </w:drawing>
      </w:r>
    </w:p>
    <w:p w14:paraId="01C83A2B" w14:textId="77777777" w:rsidR="00CB32B5" w:rsidRDefault="00CB32B5" w:rsidP="00690026">
      <w:pPr>
        <w:rPr>
          <w:rFonts w:ascii="Cambria" w:hAnsi="Cambria"/>
          <w:sz w:val="24"/>
          <w:szCs w:val="22"/>
          <w:lang w:val="en-IN"/>
        </w:rPr>
      </w:pPr>
    </w:p>
    <w:p w14:paraId="48B29E6F" w14:textId="51C7D670" w:rsidR="00CB32B5" w:rsidRPr="00587AFE" w:rsidRDefault="00CB32B5" w:rsidP="00690026">
      <w:pPr>
        <w:rPr>
          <w:rFonts w:ascii="Cambria" w:hAnsi="Cambria"/>
          <w:sz w:val="24"/>
          <w:szCs w:val="22"/>
          <w:lang w:val="en-IN"/>
        </w:rPr>
      </w:pPr>
      <w:r w:rsidRPr="00CB32B5">
        <w:rPr>
          <w:rFonts w:ascii="Cambria" w:hAnsi="Cambria"/>
          <w:sz w:val="24"/>
          <w:szCs w:val="22"/>
          <w:lang w:val="en-IN"/>
        </w:rPr>
        <w:lastRenderedPageBreak/>
        <w:drawing>
          <wp:inline distT="0" distB="0" distL="0" distR="0" wp14:anchorId="7A7A6312" wp14:editId="1FE158CE">
            <wp:extent cx="5943600" cy="4869815"/>
            <wp:effectExtent l="0" t="0" r="0" b="6985"/>
            <wp:docPr id="196539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99377" name=""/>
                    <pic:cNvPicPr/>
                  </pic:nvPicPr>
                  <pic:blipFill>
                    <a:blip r:embed="rId10"/>
                    <a:stretch>
                      <a:fillRect/>
                    </a:stretch>
                  </pic:blipFill>
                  <pic:spPr>
                    <a:xfrm>
                      <a:off x="0" y="0"/>
                      <a:ext cx="5943600" cy="4869815"/>
                    </a:xfrm>
                    <a:prstGeom prst="rect">
                      <a:avLst/>
                    </a:prstGeom>
                  </pic:spPr>
                </pic:pic>
              </a:graphicData>
            </a:graphic>
          </wp:inline>
        </w:drawing>
      </w:r>
    </w:p>
    <w:sectPr w:rsidR="00CB32B5" w:rsidRPr="00587AFE" w:rsidSect="008C6C57">
      <w:headerReference w:type="default" r:id="rId11"/>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DD929" w14:textId="77777777" w:rsidR="00CF4626" w:rsidRDefault="00CF4626" w:rsidP="007E3AE6">
      <w:pPr>
        <w:spacing w:after="0" w:line="240" w:lineRule="auto"/>
      </w:pPr>
      <w:r>
        <w:separator/>
      </w:r>
    </w:p>
  </w:endnote>
  <w:endnote w:type="continuationSeparator" w:id="0">
    <w:p w14:paraId="464117FB" w14:textId="77777777" w:rsidR="00CF4626" w:rsidRDefault="00CF4626"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139595"/>
      <w:docPartObj>
        <w:docPartGallery w:val="Page Numbers (Bottom of Page)"/>
        <w:docPartUnique/>
      </w:docPartObj>
    </w:sdtPr>
    <w:sdtEndPr>
      <w:rPr>
        <w:color w:val="7F7F7F" w:themeColor="background1" w:themeShade="7F"/>
        <w:spacing w:val="60"/>
      </w:rPr>
    </w:sdtEndPr>
    <w:sdtContent>
      <w:p w14:paraId="132ACDD8" w14:textId="77777777"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303F">
          <w:rPr>
            <w:noProof/>
          </w:rPr>
          <w:t>1</w:t>
        </w:r>
        <w:r>
          <w:rPr>
            <w:noProof/>
          </w:rPr>
          <w:fldChar w:fldCharType="end"/>
        </w:r>
        <w:r>
          <w:t xml:space="preserve"> | </w:t>
        </w:r>
        <w:r>
          <w:rPr>
            <w:color w:val="7F7F7F" w:themeColor="background1" w:themeShade="7F"/>
            <w:spacing w:val="60"/>
          </w:rPr>
          <w:t>Page</w:t>
        </w:r>
      </w:p>
    </w:sdtContent>
  </w:sdt>
  <w:p w14:paraId="6C2797C1" w14:textId="77777777" w:rsidR="007E3AE6" w:rsidRPr="00005117" w:rsidRDefault="009628C9" w:rsidP="007E3AE6">
    <w:pPr>
      <w:pStyle w:val="Footer"/>
      <w:tabs>
        <w:tab w:val="clear" w:pos="4680"/>
        <w:tab w:val="clear" w:pos="9360"/>
        <w:tab w:val="left" w:pos="3300"/>
      </w:tabs>
      <w:rPr>
        <w:rFonts w:ascii="Cambria" w:hAnsi="Cambria"/>
        <w:b/>
        <w:bCs/>
        <w:sz w:val="20"/>
        <w:szCs w:val="18"/>
        <w:lang w:val="en-IN"/>
      </w:rPr>
    </w:pPr>
    <w:r>
      <w:rPr>
        <w:rFonts w:ascii="Cambria" w:hAnsi="Cambria"/>
        <w:b/>
        <w:bCs/>
        <w:sz w:val="20"/>
        <w:szCs w:val="18"/>
        <w:lang w:val="en-IN"/>
      </w:rPr>
      <w:t>Third Year – Design and Analysis of Algorithm Laboratory</w:t>
    </w:r>
    <w:r w:rsidR="007E3AE6" w:rsidRPr="00005117">
      <w:rPr>
        <w:rFonts w:ascii="Cambria" w:hAnsi="Cambria"/>
        <w:b/>
        <w:bCs/>
        <w:sz w:val="20"/>
        <w:szCs w:val="18"/>
        <w:lang w:val="en-IN"/>
      </w:rPr>
      <w:t xml:space="preserve"> (202</w:t>
    </w:r>
    <w:r w:rsidR="00D83D78">
      <w:rPr>
        <w:rFonts w:ascii="Cambria" w:hAnsi="Cambria"/>
        <w:b/>
        <w:bCs/>
        <w:sz w:val="20"/>
        <w:szCs w:val="18"/>
        <w:lang w:val="en-IN"/>
      </w:rPr>
      <w:t>4</w:t>
    </w:r>
    <w:r w:rsidR="007E3AE6" w:rsidRPr="00005117">
      <w:rPr>
        <w:rFonts w:ascii="Cambria" w:hAnsi="Cambria"/>
        <w:b/>
        <w:bCs/>
        <w:sz w:val="20"/>
        <w:szCs w:val="18"/>
        <w:lang w:val="en-IN"/>
      </w:rPr>
      <w:t>-2</w:t>
    </w:r>
    <w:r w:rsidR="00D83D78">
      <w:rPr>
        <w:rFonts w:ascii="Cambria" w:hAnsi="Cambria"/>
        <w:b/>
        <w:bCs/>
        <w:sz w:val="20"/>
        <w:szCs w:val="18"/>
        <w:lang w:val="en-IN"/>
      </w:rPr>
      <w:t>5</w:t>
    </w:r>
    <w:r w:rsidR="007E3AE6" w:rsidRPr="00005117">
      <w:rPr>
        <w:rFonts w:ascii="Cambria" w:hAnsi="Cambria"/>
        <w:b/>
        <w:bCs/>
        <w:sz w:val="20"/>
        <w:szCs w:val="18"/>
        <w:lang w:val="en-IN"/>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8159C" w14:textId="77777777" w:rsidR="00CF4626" w:rsidRDefault="00CF4626" w:rsidP="007E3AE6">
      <w:pPr>
        <w:spacing w:after="0" w:line="240" w:lineRule="auto"/>
      </w:pPr>
      <w:r>
        <w:separator/>
      </w:r>
    </w:p>
  </w:footnote>
  <w:footnote w:type="continuationSeparator" w:id="0">
    <w:p w14:paraId="55FEC632" w14:textId="77777777" w:rsidR="00CF4626" w:rsidRDefault="00CF4626"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6A0DA" w14:textId="77777777"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75C5A3E9" w14:textId="77777777"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3368B5"/>
    <w:multiLevelType w:val="hybridMultilevel"/>
    <w:tmpl w:val="723A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165E18"/>
    <w:multiLevelType w:val="multilevel"/>
    <w:tmpl w:val="1C88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FF1E17"/>
    <w:multiLevelType w:val="multilevel"/>
    <w:tmpl w:val="2D7E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4776667">
    <w:abstractNumId w:val="1"/>
  </w:num>
  <w:num w:numId="2" w16cid:durableId="1960722762">
    <w:abstractNumId w:val="12"/>
  </w:num>
  <w:num w:numId="3" w16cid:durableId="2142308240">
    <w:abstractNumId w:val="5"/>
  </w:num>
  <w:num w:numId="4" w16cid:durableId="750152610">
    <w:abstractNumId w:val="4"/>
  </w:num>
  <w:num w:numId="5" w16cid:durableId="736778442">
    <w:abstractNumId w:val="7"/>
  </w:num>
  <w:num w:numId="6" w16cid:durableId="983587044">
    <w:abstractNumId w:val="2"/>
  </w:num>
  <w:num w:numId="7" w16cid:durableId="778598677">
    <w:abstractNumId w:val="0"/>
  </w:num>
  <w:num w:numId="8" w16cid:durableId="1841503619">
    <w:abstractNumId w:val="10"/>
  </w:num>
  <w:num w:numId="9" w16cid:durableId="1743798584">
    <w:abstractNumId w:val="6"/>
  </w:num>
  <w:num w:numId="10" w16cid:durableId="1709791998">
    <w:abstractNumId w:val="8"/>
  </w:num>
  <w:num w:numId="11" w16cid:durableId="949776213">
    <w:abstractNumId w:val="13"/>
  </w:num>
  <w:num w:numId="12" w16cid:durableId="1590653058">
    <w:abstractNumId w:val="11"/>
  </w:num>
  <w:num w:numId="13" w16cid:durableId="1943567342">
    <w:abstractNumId w:val="9"/>
  </w:num>
  <w:num w:numId="14" w16cid:durableId="1220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26"/>
    <w:rsid w:val="00005117"/>
    <w:rsid w:val="00011032"/>
    <w:rsid w:val="00042FEA"/>
    <w:rsid w:val="00064CA7"/>
    <w:rsid w:val="000A442A"/>
    <w:rsid w:val="000A5C7B"/>
    <w:rsid w:val="000C504E"/>
    <w:rsid w:val="000C5EB9"/>
    <w:rsid w:val="00105C3F"/>
    <w:rsid w:val="0015303F"/>
    <w:rsid w:val="00160E90"/>
    <w:rsid w:val="001A02FD"/>
    <w:rsid w:val="001C367D"/>
    <w:rsid w:val="001F4274"/>
    <w:rsid w:val="00250961"/>
    <w:rsid w:val="002B6DC9"/>
    <w:rsid w:val="002F22B6"/>
    <w:rsid w:val="002F3DB0"/>
    <w:rsid w:val="00311A9E"/>
    <w:rsid w:val="0032142E"/>
    <w:rsid w:val="0034119B"/>
    <w:rsid w:val="0037367D"/>
    <w:rsid w:val="003822DA"/>
    <w:rsid w:val="003860DF"/>
    <w:rsid w:val="003863D6"/>
    <w:rsid w:val="003B37E2"/>
    <w:rsid w:val="004118E4"/>
    <w:rsid w:val="00411CCC"/>
    <w:rsid w:val="00496C83"/>
    <w:rsid w:val="004A5ED7"/>
    <w:rsid w:val="004C65AA"/>
    <w:rsid w:val="004F1E2F"/>
    <w:rsid w:val="004F52A4"/>
    <w:rsid w:val="00502960"/>
    <w:rsid w:val="00557283"/>
    <w:rsid w:val="00560B3F"/>
    <w:rsid w:val="00564781"/>
    <w:rsid w:val="00566F9D"/>
    <w:rsid w:val="00574F12"/>
    <w:rsid w:val="00575C73"/>
    <w:rsid w:val="00577645"/>
    <w:rsid w:val="00587AFE"/>
    <w:rsid w:val="005975D3"/>
    <w:rsid w:val="005B6536"/>
    <w:rsid w:val="00653920"/>
    <w:rsid w:val="00657932"/>
    <w:rsid w:val="00690026"/>
    <w:rsid w:val="006A0FF3"/>
    <w:rsid w:val="00775653"/>
    <w:rsid w:val="007B381E"/>
    <w:rsid w:val="007B5934"/>
    <w:rsid w:val="007E3AE6"/>
    <w:rsid w:val="008531F2"/>
    <w:rsid w:val="0086062B"/>
    <w:rsid w:val="008977BC"/>
    <w:rsid w:val="008A795D"/>
    <w:rsid w:val="008B31EB"/>
    <w:rsid w:val="008C6C57"/>
    <w:rsid w:val="008E6D20"/>
    <w:rsid w:val="00917D76"/>
    <w:rsid w:val="0093589D"/>
    <w:rsid w:val="00937965"/>
    <w:rsid w:val="00957CCF"/>
    <w:rsid w:val="009628C9"/>
    <w:rsid w:val="00983875"/>
    <w:rsid w:val="009B44B2"/>
    <w:rsid w:val="009D5EC1"/>
    <w:rsid w:val="009D6303"/>
    <w:rsid w:val="00A2729D"/>
    <w:rsid w:val="00A844C4"/>
    <w:rsid w:val="00A97262"/>
    <w:rsid w:val="00A9759A"/>
    <w:rsid w:val="00AA30F2"/>
    <w:rsid w:val="00B20DD1"/>
    <w:rsid w:val="00B472E6"/>
    <w:rsid w:val="00B54CC6"/>
    <w:rsid w:val="00B66EE2"/>
    <w:rsid w:val="00B77ABF"/>
    <w:rsid w:val="00BC1BC7"/>
    <w:rsid w:val="00BC5002"/>
    <w:rsid w:val="00BD720B"/>
    <w:rsid w:val="00C109DF"/>
    <w:rsid w:val="00C10E74"/>
    <w:rsid w:val="00C16ACE"/>
    <w:rsid w:val="00C25244"/>
    <w:rsid w:val="00C26E86"/>
    <w:rsid w:val="00C82B50"/>
    <w:rsid w:val="00C94DCA"/>
    <w:rsid w:val="00CA3063"/>
    <w:rsid w:val="00CB32B5"/>
    <w:rsid w:val="00CC0F27"/>
    <w:rsid w:val="00CF4626"/>
    <w:rsid w:val="00CF791D"/>
    <w:rsid w:val="00D67DF3"/>
    <w:rsid w:val="00D83D78"/>
    <w:rsid w:val="00D96CFF"/>
    <w:rsid w:val="00DA5F53"/>
    <w:rsid w:val="00DF4BFC"/>
    <w:rsid w:val="00E3527F"/>
    <w:rsid w:val="00E47E9D"/>
    <w:rsid w:val="00E700C5"/>
    <w:rsid w:val="00ED50D1"/>
    <w:rsid w:val="00F00A4F"/>
    <w:rsid w:val="00F11564"/>
    <w:rsid w:val="00F125BA"/>
    <w:rsid w:val="00F2366F"/>
    <w:rsid w:val="00F23B3B"/>
    <w:rsid w:val="00F37241"/>
    <w:rsid w:val="00F86152"/>
    <w:rsid w:val="00FA4C4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A6242"/>
  <w15:chartTrackingRefBased/>
  <w15:docId w15:val="{DF0648BD-417F-4999-8D16-7E044FC2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 w:type="paragraph" w:styleId="NormalWeb">
    <w:name w:val="Normal (Web)"/>
    <w:basedOn w:val="Normal"/>
    <w:uiPriority w:val="99"/>
    <w:unhideWhenUsed/>
    <w:rsid w:val="00496C83"/>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ivik\Documents\Custom%20Office%20Templates\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format.dotx</Template>
  <TotalTime>53</TotalTime>
  <Pages>12</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Daivik</dc:creator>
  <cp:keywords>DAA</cp:keywords>
  <dc:description/>
  <cp:lastModifiedBy>Daivik Karbhari</cp:lastModifiedBy>
  <cp:revision>3</cp:revision>
  <cp:lastPrinted>2023-08-02T06:06:00Z</cp:lastPrinted>
  <dcterms:created xsi:type="dcterms:W3CDTF">2024-10-20T06:51:00Z</dcterms:created>
  <dcterms:modified xsi:type="dcterms:W3CDTF">2024-10-21T07:02:00Z</dcterms:modified>
</cp:coreProperties>
</file>